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7F9" w:rsidRDefault="007157F9" w:rsidP="0052613E">
      <w:pPr>
        <w:ind w:firstLine="560"/>
      </w:pPr>
    </w:p>
    <w:sdt>
      <w:sdtPr>
        <w:rPr>
          <w:rFonts w:ascii="Times New Roman" w:hAnsi="Times New Roman"/>
          <w:b w:val="0"/>
          <w:bCs w:val="0"/>
          <w:color w:val="auto"/>
          <w:kern w:val="2"/>
          <w:sz w:val="24"/>
          <w:szCs w:val="22"/>
          <w:lang w:val="zh-CN"/>
        </w:rPr>
        <w:id w:val="46738663"/>
        <w:docPartObj>
          <w:docPartGallery w:val="Table of Contents"/>
          <w:docPartUnique/>
        </w:docPartObj>
      </w:sdtPr>
      <w:sdtEndPr>
        <w:rPr>
          <w:rFonts w:ascii="宋体" w:hAnsi="宋体"/>
        </w:rPr>
      </w:sdtEndPr>
      <w:sdtContent>
        <w:p w:rsidR="00867588" w:rsidRDefault="00113666" w:rsidP="00113666">
          <w:pPr>
            <w:pStyle w:val="TOC"/>
            <w:jc w:val="center"/>
          </w:pPr>
          <w:r>
            <w:rPr>
              <w:rFonts w:hint="eastAsia"/>
              <w:lang w:val="zh-CN"/>
            </w:rPr>
            <w:t>目</w:t>
          </w:r>
          <w:r w:rsidR="0049419C">
            <w:rPr>
              <w:rFonts w:hint="eastAsia"/>
              <w:lang w:val="zh-CN"/>
            </w:rPr>
            <w:t xml:space="preserve">  </w:t>
          </w:r>
          <w:r>
            <w:rPr>
              <w:rFonts w:hint="eastAsia"/>
              <w:lang w:val="zh-CN"/>
            </w:rPr>
            <w:t>录</w:t>
          </w:r>
        </w:p>
        <w:p w:rsidR="00745707" w:rsidRDefault="00867588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309857" w:history="1">
            <w:r w:rsidR="00745707" w:rsidRPr="00CC78C6">
              <w:rPr>
                <w:rStyle w:val="a4"/>
                <w:rFonts w:hint="eastAsia"/>
                <w:noProof/>
              </w:rPr>
              <w:t>第1章</w:t>
            </w:r>
            <w:r w:rsidR="00745707" w:rsidRPr="00CC78C6">
              <w:rPr>
                <w:rStyle w:val="a4"/>
                <w:noProof/>
              </w:rPr>
              <w:t xml:space="preserve"> Python3 </w:t>
            </w:r>
            <w:r w:rsidR="00745707" w:rsidRPr="00CC78C6">
              <w:rPr>
                <w:rStyle w:val="a4"/>
                <w:rFonts w:hint="eastAsia"/>
                <w:noProof/>
              </w:rPr>
              <w:t>基础语法</w:t>
            </w:r>
            <w:r w:rsidR="00745707">
              <w:rPr>
                <w:noProof/>
                <w:webHidden/>
              </w:rPr>
              <w:tab/>
            </w:r>
            <w:r w:rsidR="00745707">
              <w:rPr>
                <w:noProof/>
                <w:webHidden/>
              </w:rPr>
              <w:fldChar w:fldCharType="begin"/>
            </w:r>
            <w:r w:rsidR="00745707">
              <w:rPr>
                <w:noProof/>
                <w:webHidden/>
              </w:rPr>
              <w:instrText xml:space="preserve"> PAGEREF _Toc480309857 \h </w:instrText>
            </w:r>
            <w:r w:rsidR="00745707">
              <w:rPr>
                <w:noProof/>
                <w:webHidden/>
              </w:rPr>
            </w:r>
            <w:r w:rsidR="00745707">
              <w:rPr>
                <w:noProof/>
                <w:webHidden/>
              </w:rPr>
              <w:fldChar w:fldCharType="separate"/>
            </w:r>
            <w:r w:rsidR="00745707">
              <w:rPr>
                <w:noProof/>
                <w:webHidden/>
              </w:rPr>
              <w:t>1</w:t>
            </w:r>
            <w:r w:rsidR="00745707">
              <w:rPr>
                <w:noProof/>
                <w:webHidden/>
              </w:rPr>
              <w:fldChar w:fldCharType="end"/>
            </w:r>
          </w:hyperlink>
        </w:p>
        <w:p w:rsidR="00745707" w:rsidRDefault="00745707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80309858" w:history="1">
            <w:r w:rsidRPr="00CC78C6">
              <w:rPr>
                <w:rStyle w:val="a4"/>
                <w:noProof/>
              </w:rPr>
              <w:t>1.1</w:t>
            </w:r>
            <w:r w:rsidRPr="00CC78C6">
              <w:rPr>
                <w:rStyle w:val="a4"/>
                <w:rFonts w:hint="eastAsia"/>
                <w:noProof/>
              </w:rPr>
              <w:t xml:space="preserve"> 字符编码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_Toc480309858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707" w:rsidRDefault="00745707">
          <w:pPr>
            <w:pStyle w:val="30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480309859" w:history="1">
            <w:r w:rsidRPr="00CC78C6">
              <w:rPr>
                <w:rStyle w:val="a4"/>
                <w:noProof/>
              </w:rPr>
              <w:t>1.1.1</w:t>
            </w:r>
            <w:r w:rsidRPr="00CC78C6">
              <w:rPr>
                <w:rStyle w:val="a4"/>
                <w:rFonts w:hint="eastAsia"/>
                <w:noProof/>
              </w:rPr>
              <w:t xml:space="preserve"> </w:t>
            </w:r>
            <w:r w:rsidRPr="00CC78C6">
              <w:rPr>
                <w:rStyle w:val="a4"/>
                <w:rFonts w:hint="eastAsia"/>
                <w:noProof/>
              </w:rPr>
              <w:t>关于中文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_Toc480309859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707" w:rsidRDefault="00745707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80309860" w:history="1">
            <w:r w:rsidRPr="00CC78C6">
              <w:rPr>
                <w:rStyle w:val="a4"/>
                <w:noProof/>
              </w:rPr>
              <w:t>1.2</w:t>
            </w:r>
            <w:r w:rsidRPr="00CC78C6">
              <w:rPr>
                <w:rStyle w:val="a4"/>
                <w:rFonts w:hint="eastAsia"/>
                <w:noProof/>
              </w:rPr>
              <w:t xml:space="preserve"> 变量标识符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_Toc480309860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707" w:rsidRDefault="00745707">
          <w:pPr>
            <w:pStyle w:val="30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480309861" w:history="1">
            <w:r w:rsidRPr="00CC78C6">
              <w:rPr>
                <w:rStyle w:val="a4"/>
                <w:noProof/>
              </w:rPr>
              <w:t>1.2.1</w:t>
            </w:r>
            <w:r w:rsidRPr="00CC78C6">
              <w:rPr>
                <w:rStyle w:val="a4"/>
                <w:rFonts w:hint="eastAsia"/>
                <w:noProof/>
              </w:rPr>
              <w:t xml:space="preserve"> </w:t>
            </w:r>
            <w:r w:rsidRPr="00CC78C6">
              <w:rPr>
                <w:rStyle w:val="a4"/>
                <w:rFonts w:hint="eastAsia"/>
                <w:noProof/>
              </w:rPr>
              <w:t>变量定义的规则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_Toc480309861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707" w:rsidRDefault="00745707">
          <w:pPr>
            <w:pStyle w:val="30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480309862" w:history="1">
            <w:r w:rsidRPr="00CC78C6">
              <w:rPr>
                <w:rStyle w:val="a4"/>
                <w:noProof/>
              </w:rPr>
              <w:t>1.2.2 python</w:t>
            </w:r>
            <w:r w:rsidRPr="00CC78C6">
              <w:rPr>
                <w:rStyle w:val="a4"/>
                <w:rFonts w:hint="eastAsia"/>
                <w:noProof/>
              </w:rPr>
              <w:t>保留字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_Toc480309862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707" w:rsidRDefault="00745707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80309863" w:history="1">
            <w:r w:rsidRPr="00CC78C6">
              <w:rPr>
                <w:rStyle w:val="a4"/>
                <w:noProof/>
              </w:rPr>
              <w:t>1.3</w:t>
            </w:r>
            <w:r w:rsidRPr="00CC78C6">
              <w:rPr>
                <w:rStyle w:val="a4"/>
                <w:rFonts w:hint="eastAsia"/>
                <w:noProof/>
              </w:rPr>
              <w:t xml:space="preserve"> 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_Toc480309863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707" w:rsidRDefault="00745707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80309864" w:history="1">
            <w:r w:rsidRPr="00CC78C6">
              <w:rPr>
                <w:rStyle w:val="a4"/>
                <w:noProof/>
              </w:rPr>
              <w:t>1.4</w:t>
            </w:r>
            <w:r w:rsidRPr="00CC78C6">
              <w:rPr>
                <w:rStyle w:val="a4"/>
                <w:rFonts w:hint="eastAsia"/>
                <w:noProof/>
              </w:rPr>
              <w:t xml:space="preserve"> 行与缩进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_Toc480309864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707" w:rsidRDefault="00745707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80309865" w:history="1">
            <w:r w:rsidRPr="00CC78C6">
              <w:rPr>
                <w:rStyle w:val="a4"/>
                <w:noProof/>
              </w:rPr>
              <w:t>1.5</w:t>
            </w:r>
            <w:r w:rsidRPr="00CC78C6">
              <w:rPr>
                <w:rStyle w:val="a4"/>
                <w:rFonts w:hint="eastAsia"/>
                <w:noProof/>
              </w:rPr>
              <w:t xml:space="preserve"> 多行语句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_Toc480309865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707" w:rsidRDefault="00745707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80309866" w:history="1">
            <w:r w:rsidRPr="00CC78C6">
              <w:rPr>
                <w:rStyle w:val="a4"/>
                <w:noProof/>
              </w:rPr>
              <w:t>1.6</w:t>
            </w:r>
            <w:r w:rsidRPr="00CC78C6">
              <w:rPr>
                <w:rStyle w:val="a4"/>
                <w:rFonts w:hint="eastAsia"/>
                <w:noProof/>
              </w:rPr>
              <w:t xml:space="preserve"> 数据类型初识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_Toc480309866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707" w:rsidRDefault="00745707">
          <w:pPr>
            <w:pStyle w:val="30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480309867" w:history="1">
            <w:r w:rsidRPr="00CC78C6">
              <w:rPr>
                <w:rStyle w:val="a4"/>
                <w:noProof/>
              </w:rPr>
              <w:t>1.6.1</w:t>
            </w:r>
            <w:r w:rsidRPr="00CC78C6">
              <w:rPr>
                <w:rStyle w:val="a4"/>
                <w:rFonts w:hint="eastAsia"/>
                <w:noProof/>
              </w:rPr>
              <w:t xml:space="preserve"> </w:t>
            </w:r>
            <w:r w:rsidRPr="00CC78C6">
              <w:rPr>
                <w:rStyle w:val="a4"/>
                <w:rFonts w:hint="eastAsia"/>
                <w:noProof/>
              </w:rPr>
              <w:t>数字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_Toc480309867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707" w:rsidRDefault="00745707">
          <w:pPr>
            <w:pStyle w:val="30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480309868" w:history="1">
            <w:r w:rsidRPr="00CC78C6">
              <w:rPr>
                <w:rStyle w:val="a4"/>
                <w:noProof/>
              </w:rPr>
              <w:t>1.6.2</w:t>
            </w:r>
            <w:r w:rsidRPr="00CC78C6">
              <w:rPr>
                <w:rStyle w:val="a4"/>
                <w:rFonts w:hint="eastAsia"/>
                <w:noProof/>
              </w:rPr>
              <w:t xml:space="preserve"> </w:t>
            </w:r>
            <w:r w:rsidRPr="00CC78C6">
              <w:rPr>
                <w:rStyle w:val="a4"/>
                <w:rFonts w:hint="eastAsia"/>
                <w:noProof/>
              </w:rPr>
              <w:t>布尔值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_Toc480309868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707" w:rsidRDefault="00745707">
          <w:pPr>
            <w:pStyle w:val="30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480309869" w:history="1">
            <w:r w:rsidRPr="00CC78C6">
              <w:rPr>
                <w:rStyle w:val="a4"/>
                <w:noProof/>
              </w:rPr>
              <w:t>1.6.3</w:t>
            </w:r>
            <w:r w:rsidRPr="00CC78C6">
              <w:rPr>
                <w:rStyle w:val="a4"/>
                <w:rFonts w:hint="eastAsia"/>
                <w:noProof/>
              </w:rPr>
              <w:t xml:space="preserve"> </w:t>
            </w:r>
            <w:r w:rsidRPr="00CC78C6">
              <w:rPr>
                <w:rStyle w:val="a4"/>
                <w:rFonts w:hint="eastAsia"/>
                <w:noProof/>
              </w:rPr>
              <w:t>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_Toc480309869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707" w:rsidRDefault="00745707">
          <w:pPr>
            <w:pStyle w:val="30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480309870" w:history="1">
            <w:r w:rsidRPr="00CC78C6">
              <w:rPr>
                <w:rStyle w:val="a4"/>
                <w:noProof/>
              </w:rPr>
              <w:t>1.6.4</w:t>
            </w:r>
            <w:r w:rsidRPr="00CC78C6">
              <w:rPr>
                <w:rStyle w:val="a4"/>
                <w:rFonts w:hint="eastAsia"/>
                <w:noProof/>
              </w:rPr>
              <w:t xml:space="preserve"> </w:t>
            </w:r>
            <w:r w:rsidRPr="00CC78C6">
              <w:rPr>
                <w:rStyle w:val="a4"/>
                <w:rFonts w:hint="eastAsia"/>
                <w:noProof/>
              </w:rPr>
              <w:t>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_Toc480309870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707" w:rsidRDefault="00745707">
          <w:pPr>
            <w:pStyle w:val="30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480309871" w:history="1">
            <w:r w:rsidRPr="00CC78C6">
              <w:rPr>
                <w:rStyle w:val="a4"/>
                <w:noProof/>
              </w:rPr>
              <w:t>1.6.5</w:t>
            </w:r>
            <w:r w:rsidRPr="00CC78C6">
              <w:rPr>
                <w:rStyle w:val="a4"/>
                <w:rFonts w:hint="eastAsia"/>
                <w:noProof/>
              </w:rPr>
              <w:t xml:space="preserve"> </w:t>
            </w:r>
            <w:r w:rsidRPr="00CC78C6">
              <w:rPr>
                <w:rStyle w:val="a4"/>
                <w:rFonts w:hint="eastAsia"/>
                <w:noProof/>
              </w:rPr>
              <w:t>元组</w:t>
            </w:r>
            <w:r w:rsidRPr="00CC78C6">
              <w:rPr>
                <w:rStyle w:val="a4"/>
                <w:noProof/>
              </w:rPr>
              <w:t>(</w:t>
            </w:r>
            <w:r w:rsidRPr="00CC78C6">
              <w:rPr>
                <w:rStyle w:val="a4"/>
                <w:rFonts w:hint="eastAsia"/>
                <w:noProof/>
              </w:rPr>
              <w:t>不可变列表</w:t>
            </w:r>
            <w:r w:rsidRPr="00CC78C6">
              <w:rPr>
                <w:rStyle w:val="a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_Toc480309871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707" w:rsidRDefault="00745707">
          <w:pPr>
            <w:pStyle w:val="30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480309872" w:history="1">
            <w:r w:rsidRPr="00CC78C6">
              <w:rPr>
                <w:rStyle w:val="a4"/>
                <w:noProof/>
              </w:rPr>
              <w:t>1.6.6</w:t>
            </w:r>
            <w:r w:rsidRPr="00CC78C6">
              <w:rPr>
                <w:rStyle w:val="a4"/>
                <w:rFonts w:hint="eastAsia"/>
                <w:noProof/>
              </w:rPr>
              <w:t xml:space="preserve"> </w:t>
            </w:r>
            <w:r w:rsidRPr="00CC78C6">
              <w:rPr>
                <w:rStyle w:val="a4"/>
                <w:rFonts w:hint="eastAsia"/>
                <w:noProof/>
              </w:rPr>
              <w:t>字典（无序）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_Toc480309872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707" w:rsidRDefault="00745707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80309873" w:history="1">
            <w:r w:rsidRPr="00CC78C6">
              <w:rPr>
                <w:rStyle w:val="a4"/>
                <w:noProof/>
              </w:rPr>
              <w:t>1.7</w:t>
            </w:r>
            <w:r w:rsidRPr="00CC78C6">
              <w:rPr>
                <w:rStyle w:val="a4"/>
                <w:rFonts w:hint="eastAsia"/>
                <w:noProof/>
              </w:rPr>
              <w:t xml:space="preserve"> 空行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_Toc480309873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707" w:rsidRDefault="00745707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80309874" w:history="1">
            <w:r w:rsidRPr="00CC78C6">
              <w:rPr>
                <w:rStyle w:val="a4"/>
                <w:noProof/>
              </w:rPr>
              <w:t>1.8</w:t>
            </w:r>
            <w:r w:rsidRPr="00CC78C6">
              <w:rPr>
                <w:rStyle w:val="a4"/>
                <w:rFonts w:hint="eastAsia"/>
                <w:noProof/>
              </w:rPr>
              <w:t xml:space="preserve"> 等待用户输入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_Toc480309874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707" w:rsidRDefault="00745707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80309875" w:history="1">
            <w:r w:rsidRPr="00CC78C6">
              <w:rPr>
                <w:rStyle w:val="a4"/>
                <w:noProof/>
              </w:rPr>
              <w:t>1.9</w:t>
            </w:r>
            <w:r w:rsidRPr="00CC78C6">
              <w:rPr>
                <w:rStyle w:val="a4"/>
                <w:rFonts w:hint="eastAsia"/>
                <w:noProof/>
              </w:rPr>
              <w:t xml:space="preserve"> 同一行显示多条语句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_Toc480309875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707" w:rsidRDefault="00745707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80309876" w:history="1">
            <w:r w:rsidRPr="00CC78C6">
              <w:rPr>
                <w:rStyle w:val="a4"/>
                <w:noProof/>
              </w:rPr>
              <w:t>1.10</w:t>
            </w:r>
            <w:r w:rsidRPr="00CC78C6">
              <w:rPr>
                <w:rStyle w:val="a4"/>
                <w:rFonts w:hint="eastAsia"/>
                <w:noProof/>
              </w:rPr>
              <w:t xml:space="preserve"> 多个语句构成代码组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_Toc480309876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707" w:rsidRDefault="00745707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80309877" w:history="1">
            <w:r w:rsidRPr="00CC78C6">
              <w:rPr>
                <w:rStyle w:val="a4"/>
                <w:noProof/>
              </w:rPr>
              <w:t xml:space="preserve">1.11 Print </w:t>
            </w:r>
            <w:r w:rsidRPr="00CC78C6">
              <w:rPr>
                <w:rStyle w:val="a4"/>
                <w:rFonts w:hint="eastAsia"/>
                <w:noProof/>
              </w:rPr>
              <w:t>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_Toc480309877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707" w:rsidRDefault="00745707">
          <w:pPr>
            <w:pStyle w:val="30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480309878" w:history="1">
            <w:r w:rsidRPr="00CC78C6">
              <w:rPr>
                <w:rStyle w:val="a4"/>
                <w:noProof/>
              </w:rPr>
              <w:t>1.11.1</w:t>
            </w:r>
            <w:r w:rsidRPr="00CC78C6">
              <w:rPr>
                <w:rStyle w:val="a4"/>
                <w:rFonts w:hint="eastAsia"/>
                <w:noProof/>
              </w:rPr>
              <w:t xml:space="preserve"> </w:t>
            </w:r>
            <w:r w:rsidRPr="00CC78C6">
              <w:rPr>
                <w:rStyle w:val="a4"/>
                <w:rFonts w:hint="eastAsia"/>
                <w:noProof/>
              </w:rPr>
              <w:t>三级示例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_Toc480309878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588" w:rsidRDefault="00867588">
          <w:r>
            <w:rPr>
              <w:b/>
              <w:bCs/>
              <w:lang w:val="zh-CN"/>
            </w:rPr>
            <w:fldChar w:fldCharType="end"/>
          </w:r>
        </w:p>
      </w:sdtContent>
    </w:sdt>
    <w:p w:rsidR="0052613E" w:rsidRDefault="0052613E" w:rsidP="0052613E">
      <w:pPr>
        <w:ind w:firstLine="560"/>
      </w:pPr>
    </w:p>
    <w:p w:rsidR="00DA509F" w:rsidRDefault="00DA509F" w:rsidP="00947D67">
      <w:pPr>
        <w:ind w:firstLine="560"/>
        <w:sectPr w:rsidR="00DA509F" w:rsidSect="0015536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720" w:right="720" w:bottom="720" w:left="720" w:header="851" w:footer="992" w:gutter="0"/>
          <w:pgNumType w:fmt="upperRoman" w:start="1"/>
          <w:cols w:space="720"/>
          <w:docGrid w:type="lines" w:linePitch="312"/>
        </w:sectPr>
      </w:pPr>
    </w:p>
    <w:p w:rsidR="0052613E" w:rsidRPr="006353DF" w:rsidRDefault="00AF22B9" w:rsidP="00AF22B9">
      <w:pPr>
        <w:pStyle w:val="1"/>
      </w:pPr>
      <w:bookmarkStart w:id="0" w:name="_Toc480309857"/>
      <w:r w:rsidRPr="00AF22B9">
        <w:lastRenderedPageBreak/>
        <w:t>Python3 基础语法</w:t>
      </w:r>
      <w:bookmarkEnd w:id="0"/>
    </w:p>
    <w:p w:rsidR="001D038D" w:rsidRDefault="00A25EB2" w:rsidP="00400FCA">
      <w:pPr>
        <w:pStyle w:val="20"/>
      </w:pPr>
      <w:bookmarkStart w:id="1" w:name="_Toc480309858"/>
      <w:r>
        <w:rPr>
          <w:rFonts w:hint="eastAsia"/>
        </w:rPr>
        <w:t>字符</w:t>
      </w:r>
      <w:r w:rsidR="00AF22B9">
        <w:rPr>
          <w:rFonts w:hint="eastAsia"/>
        </w:rPr>
        <w:t>编码</w:t>
      </w:r>
      <w:bookmarkEnd w:id="1"/>
    </w:p>
    <w:p w:rsidR="00AF22B9" w:rsidRDefault="00AF22B9" w:rsidP="00AF22B9">
      <w:pPr>
        <w:ind w:firstLineChars="200" w:firstLine="480"/>
      </w:pPr>
      <w:r w:rsidRPr="00AF22B9">
        <w:rPr>
          <w:rFonts w:hint="eastAsia"/>
        </w:rPr>
        <w:t>默认情况下，</w:t>
      </w:r>
      <w:r>
        <w:t>Python 3</w:t>
      </w:r>
      <w:r w:rsidRPr="00AF22B9">
        <w:t xml:space="preserve">源码文件以 UTF-8 编码，所有字符串都是 unicode 字符串。 </w:t>
      </w:r>
      <w:r>
        <w:t>当然</w:t>
      </w:r>
      <w:r w:rsidRPr="00AF22B9">
        <w:t>也可以为源码文件指定不同的编码：</w:t>
      </w:r>
    </w:p>
    <w:p w:rsidR="00AF22B9" w:rsidRDefault="00AF22B9" w:rsidP="00AF22B9">
      <w:pPr>
        <w:pStyle w:val="ab"/>
      </w:pPr>
      <w:r w:rsidRPr="00AF22B9">
        <w:t># -*- coding: cp-1252 -*-</w:t>
      </w:r>
    </w:p>
    <w:p w:rsidR="00AF22B9" w:rsidRDefault="00AF22B9" w:rsidP="00AF22B9">
      <w:pPr>
        <w:ind w:firstLineChars="200" w:firstLine="480"/>
      </w:pPr>
      <w:r>
        <w:t>W</w:t>
      </w:r>
      <w:r>
        <w:rPr>
          <w:rFonts w:hint="eastAsia"/>
        </w:rPr>
        <w:t>indows平台可以在p</w:t>
      </w:r>
      <w:r>
        <w:t>y</w:t>
      </w:r>
      <w:r>
        <w:rPr>
          <w:rFonts w:hint="eastAsia"/>
        </w:rPr>
        <w:t>charm设置默认编码格式：</w:t>
      </w:r>
    </w:p>
    <w:p w:rsidR="00AF22B9" w:rsidRDefault="00AF22B9" w:rsidP="00AF22B9">
      <w:pPr>
        <w:pStyle w:val="ab"/>
      </w:pPr>
      <w:r>
        <w:rPr>
          <w:noProof/>
        </w:rPr>
        <w:drawing>
          <wp:inline distT="0" distB="0" distL="0" distR="0" wp14:anchorId="24E01A16" wp14:editId="71B4D77F">
            <wp:extent cx="6645910" cy="47567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2B9" w:rsidRDefault="00AF22B9" w:rsidP="00AF22B9">
      <w:pPr>
        <w:ind w:firstLineChars="200" w:firstLine="480"/>
      </w:pPr>
    </w:p>
    <w:p w:rsidR="00A25EB2" w:rsidRDefault="00A25EB2" w:rsidP="00A25EB2">
      <w:pPr>
        <w:ind w:firstLineChars="200" w:firstLine="480"/>
      </w:pPr>
      <w:r>
        <w:t>python解释器在加载 .py 文件中的代码时，会对内容进行编码（默认ascill）</w:t>
      </w:r>
    </w:p>
    <w:p w:rsidR="00AF22B9" w:rsidRDefault="00A25EB2" w:rsidP="00A25EB2">
      <w:pPr>
        <w:ind w:firstLineChars="200" w:firstLine="480"/>
      </w:pPr>
      <w:r>
        <w:t>ASCII（American Standard Code for Information Interchange，美国标准信息交换代码）是基于拉丁字母的一套电脑编码系统，主要用于显示现代英语和其他西欧语言，其最多只能用 8 位来表示（一个字节），即：2**8 = 256-1，所以，ASCII码最多只能表示 255 个符号。</w:t>
      </w:r>
    </w:p>
    <w:p w:rsidR="00A25EB2" w:rsidRPr="00A25EB2" w:rsidRDefault="00A25EB2" w:rsidP="00A25EB2">
      <w:pPr>
        <w:pStyle w:val="ab"/>
      </w:pPr>
      <w:r>
        <w:rPr>
          <w:noProof/>
        </w:rPr>
        <w:lastRenderedPageBreak/>
        <w:drawing>
          <wp:inline distT="0" distB="0" distL="0" distR="0">
            <wp:extent cx="6645910" cy="4539995"/>
            <wp:effectExtent l="0" t="0" r="2540" b="0"/>
            <wp:docPr id="2" name="图片 2" descr="http://images2015.cnblogs.com/blog/720333/201607/720333-20160722131729872-4967327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720333/201607/720333-20160722131729872-496732718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3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EB2" w:rsidRDefault="00A25EB2" w:rsidP="00A25EB2">
      <w:pPr>
        <w:pStyle w:val="3"/>
      </w:pPr>
      <w:bookmarkStart w:id="2" w:name="_Toc480309859"/>
      <w:r w:rsidRPr="00A25EB2">
        <w:rPr>
          <w:rFonts w:hint="eastAsia"/>
        </w:rPr>
        <w:t>关于中文</w:t>
      </w:r>
      <w:bookmarkEnd w:id="2"/>
    </w:p>
    <w:p w:rsidR="00A25EB2" w:rsidRDefault="00A25EB2" w:rsidP="00A25EB2">
      <w:pPr>
        <w:ind w:firstLineChars="200" w:firstLine="480"/>
      </w:pPr>
      <w:r>
        <w:rPr>
          <w:rFonts w:hint="eastAsia"/>
        </w:rPr>
        <w:t>为了处理汉字，程序员设计了用于简体中文的</w:t>
      </w:r>
      <w:r>
        <w:t>GB2312和用于繁体中文的big5。</w:t>
      </w:r>
    </w:p>
    <w:p w:rsidR="00A25EB2" w:rsidRDefault="00A25EB2" w:rsidP="00A25EB2">
      <w:pPr>
        <w:ind w:firstLineChars="200" w:firstLine="480"/>
      </w:pPr>
      <w:r>
        <w:t>GB2312(1980年)一共收录了7445个字符，包括6763个汉字和682个其它符号。汉字区的内码范围高字节从B0-F7，低字节从A1-FE，占用的码位是72*94=6768。其中有5个空位是D7FA-D7FE。</w:t>
      </w:r>
    </w:p>
    <w:p w:rsidR="00A25EB2" w:rsidRDefault="00A25EB2" w:rsidP="00A25EB2">
      <w:pPr>
        <w:ind w:firstLineChars="200" w:firstLine="480"/>
      </w:pPr>
      <w:r>
        <w:t>GB2312 支持的汉字太少。1995年的汉字扩展规范GBK1.0收录了21886个符号，它分为汉字区和图形符号区。汉字区包括21003个字符。2000年的 GB18030是取代GBK1.0的正式国家标准。该标准收录了27484个汉字，同时还收录了藏文、蒙文、维吾尔文等主要的少数民族文字。现在的PC平台必须支持GB18030，对嵌入式产品暂不作要求。所以手机、MP3一般只支持GB2312。</w:t>
      </w:r>
    </w:p>
    <w:p w:rsidR="00A25EB2" w:rsidRDefault="00A25EB2" w:rsidP="00A25EB2">
      <w:pPr>
        <w:ind w:firstLineChars="200" w:firstLine="480"/>
      </w:pPr>
      <w:r>
        <w:rPr>
          <w:rFonts w:hint="eastAsia"/>
        </w:rPr>
        <w:t>从</w:t>
      </w:r>
      <w:r>
        <w:t>ASCII、GB2312、GBK 到GB18030，这些编码方法是向下兼容的，即同一个字符在这些方案中总是有相同的编码，后面的标准支持更多的字符。在这些编码中，英文和中文可以统一地处理。区分中文编码的方法是高字节的最高位不为0。按照程序员的称呼，GB2312、GBK到GB18030都属于双字节字符集 (DBCS)。</w:t>
      </w:r>
    </w:p>
    <w:p w:rsidR="00A25EB2" w:rsidRDefault="00A25EB2" w:rsidP="00A25EB2">
      <w:pPr>
        <w:ind w:firstLineChars="200" w:firstLine="480"/>
      </w:pPr>
      <w:r>
        <w:rPr>
          <w:rFonts w:hint="eastAsia"/>
        </w:rPr>
        <w:t>有的中文</w:t>
      </w:r>
      <w:r>
        <w:t>Windows的缺省内码还是GBK，可以通过GB18030升级包升级到GB18030。不过GB18030相对GBK增加的字符，普通人是很难用到的，通常我们还是用GBK指代中文Windows内码。</w:t>
      </w:r>
    </w:p>
    <w:p w:rsidR="00AF22B9" w:rsidRPr="00A25EB2" w:rsidRDefault="00A25EB2" w:rsidP="00AF22B9">
      <w:pPr>
        <w:ind w:firstLineChars="200" w:firstLine="482"/>
        <w:rPr>
          <w:b/>
        </w:rPr>
      </w:pPr>
      <w:r w:rsidRPr="00A25EB2">
        <w:rPr>
          <w:rFonts w:hint="eastAsia"/>
          <w:b/>
          <w:highlight w:val="yellow"/>
        </w:rPr>
        <w:t>显然</w:t>
      </w:r>
      <w:r w:rsidRPr="00A25EB2">
        <w:rPr>
          <w:b/>
          <w:highlight w:val="yellow"/>
        </w:rPr>
        <w:t>ASCII码无法将世界上的各种文字和符号全部表示，所以，就需要新出一种可以代表所有字符和符号的编码，即：Unicode</w:t>
      </w:r>
    </w:p>
    <w:p w:rsidR="00A25EB2" w:rsidRDefault="00A25EB2" w:rsidP="00AF22B9">
      <w:pPr>
        <w:ind w:firstLineChars="200" w:firstLine="480"/>
      </w:pPr>
    </w:p>
    <w:p w:rsidR="00A25EB2" w:rsidRDefault="00A25EB2" w:rsidP="00A25EB2">
      <w:pPr>
        <w:ind w:firstLineChars="200" w:firstLine="482"/>
      </w:pPr>
      <w:r w:rsidRPr="00737C4F">
        <w:rPr>
          <w:b/>
        </w:rPr>
        <w:t>Unicode（统一码、万国码、单一码）是一种在计算机上使用的字符编码</w:t>
      </w:r>
      <w:r>
        <w:t>。Unicode 是为了解决传统的字符编码方案的局限而产生的，它为每种语言中的每个字符设定了统一并且唯一的二进制编码，规定虽有的字符和符号最少由 16 位来表示（2个字节），即：2 **16 = 65536，</w:t>
      </w:r>
    </w:p>
    <w:p w:rsidR="00A25EB2" w:rsidRDefault="00A25EB2" w:rsidP="00A25EB2">
      <w:pPr>
        <w:ind w:firstLineChars="200" w:firstLine="480"/>
      </w:pPr>
      <w:r>
        <w:rPr>
          <w:rFonts w:hint="eastAsia"/>
        </w:rPr>
        <w:t>注：此处说的的是最少</w:t>
      </w:r>
      <w:r>
        <w:t>2个字节，可能更多</w:t>
      </w:r>
    </w:p>
    <w:p w:rsidR="00A25EB2" w:rsidRDefault="00A25EB2" w:rsidP="00A25EB2">
      <w:pPr>
        <w:ind w:firstLineChars="200" w:firstLine="480"/>
      </w:pPr>
      <w:r>
        <w:t>UTF-8，是对Unicode编码的压缩和优化，他不再使用最少使用2个字节，而是将所有的字符和符号进行分类：ascii码中的内容用1个字节保存、欧洲的字符用2个字节保存，东亚的字符用3个字节保存...</w:t>
      </w:r>
    </w:p>
    <w:p w:rsidR="00A25EB2" w:rsidRDefault="00A25EB2" w:rsidP="00A25EB2">
      <w:pPr>
        <w:ind w:firstLineChars="200" w:firstLine="480"/>
      </w:pPr>
      <w:r>
        <w:rPr>
          <w:rFonts w:hint="eastAsia"/>
        </w:rPr>
        <w:t>所以，</w:t>
      </w:r>
      <w:r>
        <w:t>python解释器在加载 .py 文件中的代码时，会对内容进行编码（默认ascill），如果是如下代码的话：</w:t>
      </w:r>
    </w:p>
    <w:p w:rsidR="00A25EB2" w:rsidRDefault="00A25EB2" w:rsidP="00A25EB2">
      <w:pPr>
        <w:ind w:firstLineChars="200" w:firstLine="480"/>
      </w:pPr>
    </w:p>
    <w:p w:rsidR="00A25EB2" w:rsidRDefault="00A25EB2" w:rsidP="00A25EB2">
      <w:pPr>
        <w:ind w:firstLineChars="200" w:firstLine="480"/>
      </w:pPr>
      <w:r>
        <w:rPr>
          <w:rFonts w:hint="eastAsia"/>
        </w:rPr>
        <w:t>报错：</w:t>
      </w:r>
      <w:r>
        <w:t>ascii码无法表示中文</w:t>
      </w:r>
    </w:p>
    <w:p w:rsidR="00A25EB2" w:rsidRDefault="00A25EB2" w:rsidP="00A25EB2">
      <w:pPr>
        <w:pStyle w:val="ab"/>
      </w:pPr>
      <w:r>
        <w:t>#!/usr/bin/env python</w:t>
      </w:r>
    </w:p>
    <w:p w:rsidR="00A25EB2" w:rsidRDefault="00A25EB2" w:rsidP="00A25EB2">
      <w:pPr>
        <w:pStyle w:val="ab"/>
      </w:pPr>
      <w:r>
        <w:t xml:space="preserve"> print "你好，世界"</w:t>
      </w:r>
    </w:p>
    <w:p w:rsidR="00A25EB2" w:rsidRDefault="00A25EB2" w:rsidP="00A25EB2">
      <w:pPr>
        <w:ind w:firstLineChars="200" w:firstLine="480"/>
      </w:pPr>
      <w:r>
        <w:rPr>
          <w:rFonts w:hint="eastAsia"/>
        </w:rPr>
        <w:t>改正：应该显示的告诉</w:t>
      </w:r>
      <w:r>
        <w:t>python解释器，用什么编码来执行源代码，即：</w:t>
      </w:r>
    </w:p>
    <w:p w:rsidR="00A25EB2" w:rsidRDefault="00A25EB2" w:rsidP="00A25EB2">
      <w:pPr>
        <w:pStyle w:val="ab"/>
      </w:pPr>
      <w:r>
        <w:t>#!/usr/bin/env python</w:t>
      </w:r>
    </w:p>
    <w:p w:rsidR="00A25EB2" w:rsidRDefault="00A25EB2" w:rsidP="00A25EB2">
      <w:pPr>
        <w:pStyle w:val="ab"/>
      </w:pPr>
      <w:r w:rsidRPr="00A25EB2">
        <w:rPr>
          <w:highlight w:val="yellow"/>
        </w:rPr>
        <w:t># -*- coding: utf-8 -*-</w:t>
      </w:r>
    </w:p>
    <w:p w:rsidR="00A25EB2" w:rsidRDefault="00A25EB2" w:rsidP="00A25EB2">
      <w:pPr>
        <w:pStyle w:val="ab"/>
      </w:pPr>
      <w:r>
        <w:t xml:space="preserve">  print "你好，世界"</w:t>
      </w:r>
    </w:p>
    <w:p w:rsidR="00A25EB2" w:rsidRDefault="00A25EB2" w:rsidP="00AF22B9">
      <w:pPr>
        <w:ind w:firstLineChars="200" w:firstLine="480"/>
      </w:pPr>
    </w:p>
    <w:p w:rsidR="00A25EB2" w:rsidRDefault="00A25EB2" w:rsidP="00AF22B9">
      <w:pPr>
        <w:ind w:firstLineChars="200" w:firstLine="480"/>
      </w:pPr>
    </w:p>
    <w:p w:rsidR="00A25EB2" w:rsidRDefault="00A25EB2" w:rsidP="00AF22B9">
      <w:pPr>
        <w:ind w:firstLineChars="200" w:firstLine="480"/>
      </w:pPr>
    </w:p>
    <w:p w:rsidR="00A25EB2" w:rsidRDefault="00A25EB2" w:rsidP="00AF22B9">
      <w:pPr>
        <w:ind w:firstLineChars="200" w:firstLine="480"/>
      </w:pPr>
    </w:p>
    <w:p w:rsidR="00A25EB2" w:rsidRDefault="00A25EB2" w:rsidP="00AF22B9">
      <w:pPr>
        <w:ind w:firstLineChars="200" w:firstLine="480"/>
      </w:pPr>
    </w:p>
    <w:p w:rsidR="00AF22B9" w:rsidRDefault="00AF22B9" w:rsidP="00AF22B9">
      <w:pPr>
        <w:pStyle w:val="20"/>
      </w:pPr>
      <w:bookmarkStart w:id="3" w:name="_Toc480309860"/>
      <w:r>
        <w:rPr>
          <w:rFonts w:hint="eastAsia"/>
        </w:rPr>
        <w:t>变量标识符</w:t>
      </w:r>
      <w:bookmarkEnd w:id="3"/>
    </w:p>
    <w:p w:rsidR="00AF22B9" w:rsidRPr="00AF22B9" w:rsidRDefault="00AF22B9" w:rsidP="00AF22B9">
      <w:pPr>
        <w:pStyle w:val="3"/>
      </w:pPr>
      <w:bookmarkStart w:id="4" w:name="_Toc480309861"/>
      <w:r>
        <w:rPr>
          <w:rFonts w:hint="eastAsia"/>
        </w:rPr>
        <w:t>变量定义的规则</w:t>
      </w:r>
      <w:bookmarkEnd w:id="4"/>
    </w:p>
    <w:p w:rsidR="00AF22B9" w:rsidRDefault="00AF22B9" w:rsidP="004B509D">
      <w:pPr>
        <w:pStyle w:val="a9"/>
        <w:numPr>
          <w:ilvl w:val="0"/>
          <w:numId w:val="5"/>
        </w:numPr>
      </w:pPr>
      <w:r>
        <w:rPr>
          <w:rFonts w:hint="eastAsia"/>
        </w:rPr>
        <w:t>第一个字符必须是字母表中字母或下划线</w:t>
      </w:r>
      <w:r>
        <w:t>'_'。</w:t>
      </w:r>
    </w:p>
    <w:p w:rsidR="00AF22B9" w:rsidRDefault="00AF22B9" w:rsidP="004B509D">
      <w:pPr>
        <w:pStyle w:val="a9"/>
        <w:numPr>
          <w:ilvl w:val="0"/>
          <w:numId w:val="5"/>
        </w:numPr>
      </w:pPr>
      <w:r>
        <w:rPr>
          <w:rFonts w:hint="eastAsia"/>
        </w:rPr>
        <w:t>标识符的其他的部分有字母、数字和下划线组成。</w:t>
      </w:r>
    </w:p>
    <w:p w:rsidR="00AF22B9" w:rsidRDefault="00AF22B9" w:rsidP="004B509D">
      <w:pPr>
        <w:pStyle w:val="a9"/>
        <w:numPr>
          <w:ilvl w:val="0"/>
          <w:numId w:val="5"/>
        </w:numPr>
      </w:pPr>
      <w:r>
        <w:rPr>
          <w:rFonts w:hint="eastAsia"/>
        </w:rPr>
        <w:t>标识符对大小写敏感。</w:t>
      </w:r>
    </w:p>
    <w:p w:rsidR="00AF22B9" w:rsidRDefault="00AF22B9" w:rsidP="00AF22B9">
      <w:pPr>
        <w:pStyle w:val="a9"/>
        <w:ind w:left="900" w:firstLine="0"/>
      </w:pPr>
    </w:p>
    <w:p w:rsidR="00AF22B9" w:rsidRDefault="00AF22B9" w:rsidP="00AF22B9">
      <w:pPr>
        <w:ind w:firstLineChars="200" w:firstLine="480"/>
      </w:pPr>
      <w:r w:rsidRPr="00AF22B9">
        <w:rPr>
          <w:rFonts w:hint="eastAsia"/>
        </w:rPr>
        <w:t>在</w:t>
      </w:r>
      <w:r w:rsidRPr="00AF22B9">
        <w:t>Python 3中，非-ASCII 标识符也是允许的了。</w:t>
      </w:r>
    </w:p>
    <w:p w:rsidR="00AF22B9" w:rsidRDefault="00AF22B9" w:rsidP="00AF22B9">
      <w:pPr>
        <w:pStyle w:val="3"/>
      </w:pPr>
      <w:bookmarkStart w:id="5" w:name="_Toc480309862"/>
      <w:r w:rsidRPr="00AF22B9">
        <w:t>python保留字</w:t>
      </w:r>
      <w:bookmarkEnd w:id="5"/>
    </w:p>
    <w:p w:rsidR="00AF22B9" w:rsidRDefault="00AF22B9" w:rsidP="00AF22B9">
      <w:pPr>
        <w:ind w:firstLineChars="200" w:firstLine="480"/>
      </w:pPr>
      <w:r w:rsidRPr="00AF22B9">
        <w:rPr>
          <w:rFonts w:hint="eastAsia"/>
        </w:rPr>
        <w:t>保留字即关键字，我们不能把它们用作任何标识符名称。</w:t>
      </w:r>
      <w:r w:rsidRPr="00AF22B9">
        <w:t>Python 的标准库提供了一个 keyword 模块，可以输出当前版本的所有关键字：</w:t>
      </w:r>
    </w:p>
    <w:p w:rsidR="00AF22B9" w:rsidRDefault="00AF22B9" w:rsidP="00AF22B9">
      <w:pPr>
        <w:pStyle w:val="ab"/>
      </w:pPr>
      <w:r>
        <w:t>&gt;&gt;&gt; import keyword</w:t>
      </w:r>
    </w:p>
    <w:p w:rsidR="00AF22B9" w:rsidRDefault="00AF22B9" w:rsidP="00AF22B9">
      <w:pPr>
        <w:pStyle w:val="ab"/>
      </w:pPr>
      <w:r>
        <w:lastRenderedPageBreak/>
        <w:t xml:space="preserve">&gt;&gt;&gt; </w:t>
      </w:r>
      <w:r>
        <w:rPr>
          <w:rFonts w:hint="eastAsia"/>
        </w:rPr>
        <w:t>print(</w:t>
      </w:r>
      <w:r>
        <w:t>keyword.kwlist)</w:t>
      </w:r>
    </w:p>
    <w:p w:rsidR="00AF22B9" w:rsidRDefault="00AF22B9" w:rsidP="00AF22B9">
      <w:pPr>
        <w:pStyle w:val="ab"/>
      </w:pPr>
      <w:r>
        <w:t>['False', 'None', 'True', 'and', 'as', 'assert', 'break', 'class', 'continue', 'def', 'del', 'elif', 'else', 'except', 'finally', 'for', 'from', 'global', 'if', 'import', 'in', 'is', 'lambda', 'nonlocal', 'not', 'or', 'pass', 'raise', 'return', 'try', 'while', 'with', 'yield']</w:t>
      </w:r>
    </w:p>
    <w:p w:rsidR="00AF22B9" w:rsidRDefault="00AF22B9" w:rsidP="00AF22B9">
      <w:pPr>
        <w:ind w:firstLineChars="200" w:firstLine="480"/>
      </w:pPr>
    </w:p>
    <w:p w:rsidR="00AF22B9" w:rsidRDefault="00AF22B9" w:rsidP="00AF22B9">
      <w:pPr>
        <w:ind w:firstLineChars="200" w:firstLine="480"/>
      </w:pPr>
    </w:p>
    <w:p w:rsidR="00AF22B9" w:rsidRDefault="00E6798B" w:rsidP="00E6798B">
      <w:pPr>
        <w:pStyle w:val="20"/>
      </w:pPr>
      <w:bookmarkStart w:id="6" w:name="_Toc480309863"/>
      <w:r>
        <w:rPr>
          <w:rFonts w:hint="eastAsia"/>
        </w:rPr>
        <w:t>注释</w:t>
      </w:r>
      <w:bookmarkEnd w:id="6"/>
    </w:p>
    <w:p w:rsidR="00E6798B" w:rsidRDefault="00E6798B" w:rsidP="00E6798B">
      <w:pPr>
        <w:ind w:firstLineChars="200" w:firstLine="480"/>
      </w:pPr>
      <w:r>
        <w:rPr>
          <w:rFonts w:hint="eastAsia"/>
        </w:rPr>
        <w:t xml:space="preserve">　当行注视：</w:t>
      </w:r>
      <w:r>
        <w:t># 被注释内容</w:t>
      </w:r>
    </w:p>
    <w:p w:rsidR="00E6798B" w:rsidRDefault="00E6798B" w:rsidP="00E6798B">
      <w:pPr>
        <w:ind w:firstLineChars="200" w:firstLine="480"/>
      </w:pPr>
      <w:r>
        <w:rPr>
          <w:rFonts w:hint="eastAsia"/>
        </w:rPr>
        <w:t xml:space="preserve">　多行注释：</w:t>
      </w:r>
      <w:r>
        <w:t>""" 被注释内容 """,</w:t>
      </w:r>
      <w:r>
        <w:rPr>
          <w:rFonts w:hint="eastAsia"/>
        </w:rPr>
        <w:t>或者是</w:t>
      </w:r>
      <w:r>
        <w:t>’’’</w:t>
      </w:r>
      <w:r w:rsidRPr="00E6798B">
        <w:t xml:space="preserve"> </w:t>
      </w:r>
      <w:r>
        <w:t>被注释内容’’’</w:t>
      </w:r>
    </w:p>
    <w:p w:rsidR="00E6798B" w:rsidRDefault="00E6798B" w:rsidP="00AF22B9">
      <w:pPr>
        <w:ind w:firstLineChars="200" w:firstLine="480"/>
      </w:pPr>
    </w:p>
    <w:p w:rsidR="00E6798B" w:rsidRDefault="00E6798B" w:rsidP="00E6798B">
      <w:pPr>
        <w:pStyle w:val="20"/>
      </w:pPr>
      <w:bookmarkStart w:id="7" w:name="_Toc480309864"/>
      <w:r w:rsidRPr="00E6798B">
        <w:rPr>
          <w:rFonts w:hint="eastAsia"/>
        </w:rPr>
        <w:t>行与缩进</w:t>
      </w:r>
      <w:bookmarkEnd w:id="7"/>
    </w:p>
    <w:p w:rsidR="00E6798B" w:rsidRDefault="00E6798B" w:rsidP="00E6798B">
      <w:pPr>
        <w:ind w:firstLineChars="200" w:firstLine="480"/>
      </w:pPr>
      <w:r>
        <w:t>python最具特色的就是使用缩进来表示代码块，不需要使用大括号({})。</w:t>
      </w:r>
    </w:p>
    <w:p w:rsidR="00E6798B" w:rsidRDefault="00E6798B" w:rsidP="00E6798B">
      <w:pPr>
        <w:ind w:firstLineChars="200" w:firstLine="480"/>
      </w:pPr>
      <w:r>
        <w:rPr>
          <w:rFonts w:hint="eastAsia"/>
        </w:rPr>
        <w:t>缩进的空格数是可变的，但是同一个代码块的语句必须包含相同的缩进空格数。实例如下：</w:t>
      </w:r>
    </w:p>
    <w:p w:rsidR="00E6798B" w:rsidRDefault="00E6798B" w:rsidP="00E6798B">
      <w:pPr>
        <w:pStyle w:val="ab"/>
      </w:pPr>
      <w:r>
        <w:t>if True:</w:t>
      </w:r>
    </w:p>
    <w:p w:rsidR="00E6798B" w:rsidRDefault="00E6798B" w:rsidP="00E6798B">
      <w:pPr>
        <w:pStyle w:val="ab"/>
      </w:pPr>
      <w:r>
        <w:tab/>
        <w:t>print ("True")</w:t>
      </w:r>
    </w:p>
    <w:p w:rsidR="00E6798B" w:rsidRDefault="00E6798B" w:rsidP="00E6798B">
      <w:pPr>
        <w:pStyle w:val="ab"/>
      </w:pPr>
      <w:r>
        <w:t>else:</w:t>
      </w:r>
    </w:p>
    <w:p w:rsidR="00E6798B" w:rsidRDefault="00E6798B" w:rsidP="00E6798B">
      <w:pPr>
        <w:pStyle w:val="ab"/>
      </w:pPr>
      <w:r>
        <w:tab/>
        <w:t>print ("False")</w:t>
      </w:r>
    </w:p>
    <w:p w:rsidR="00E6798B" w:rsidRDefault="00E6798B" w:rsidP="00AF22B9">
      <w:pPr>
        <w:ind w:firstLineChars="200" w:firstLine="480"/>
      </w:pPr>
      <w:r w:rsidRPr="00E6798B">
        <w:rPr>
          <w:rFonts w:hint="eastAsia"/>
        </w:rPr>
        <w:t>以下代码最后一行语句缩进数的空格数不一致，会导致运行错误：</w:t>
      </w:r>
    </w:p>
    <w:p w:rsidR="00E6798B" w:rsidRDefault="00E6798B" w:rsidP="00E6798B">
      <w:pPr>
        <w:pStyle w:val="ab"/>
      </w:pPr>
      <w:r>
        <w:t>if True:</w:t>
      </w:r>
    </w:p>
    <w:p w:rsidR="00E6798B" w:rsidRDefault="00E6798B" w:rsidP="00E6798B">
      <w:pPr>
        <w:pStyle w:val="ab"/>
      </w:pPr>
      <w:r>
        <w:t xml:space="preserve">    print ("Answer")</w:t>
      </w:r>
    </w:p>
    <w:p w:rsidR="00E6798B" w:rsidRDefault="00E6798B" w:rsidP="00E6798B">
      <w:pPr>
        <w:pStyle w:val="ab"/>
      </w:pPr>
      <w:r>
        <w:t xml:space="preserve">    print ("True")</w:t>
      </w:r>
    </w:p>
    <w:p w:rsidR="00E6798B" w:rsidRDefault="00E6798B" w:rsidP="00E6798B">
      <w:pPr>
        <w:pStyle w:val="ab"/>
      </w:pPr>
      <w:r>
        <w:t>else:</w:t>
      </w:r>
    </w:p>
    <w:p w:rsidR="00E6798B" w:rsidRDefault="00E6798B" w:rsidP="00E6798B">
      <w:pPr>
        <w:pStyle w:val="ab"/>
      </w:pPr>
      <w:r>
        <w:t xml:space="preserve">    print ("Answer")</w:t>
      </w:r>
    </w:p>
    <w:p w:rsidR="00E6798B" w:rsidRDefault="00E6798B" w:rsidP="00E6798B">
      <w:pPr>
        <w:pStyle w:val="ab"/>
      </w:pPr>
      <w:r>
        <w:t xml:space="preserve">  print ("False")   </w:t>
      </w:r>
      <w:r w:rsidRPr="00E6798B">
        <w:rPr>
          <w:b/>
        </w:rPr>
        <w:t xml:space="preserve"> </w:t>
      </w:r>
      <w:r w:rsidRPr="00E6798B">
        <w:rPr>
          <w:b/>
          <w:highlight w:val="yellow"/>
        </w:rPr>
        <w:t># 缩进不一致，会导致运行错误</w:t>
      </w:r>
    </w:p>
    <w:p w:rsidR="00E6798B" w:rsidRDefault="00E6798B" w:rsidP="00AF22B9">
      <w:pPr>
        <w:ind w:firstLineChars="200" w:firstLine="480"/>
      </w:pPr>
      <w:r w:rsidRPr="00E6798B">
        <w:rPr>
          <w:rFonts w:hint="eastAsia"/>
        </w:rPr>
        <w:t>以上程序由于缩进不一致，执行后会出现类似以下错误：</w:t>
      </w:r>
    </w:p>
    <w:p w:rsidR="00E6798B" w:rsidRDefault="00E6798B" w:rsidP="00E6798B">
      <w:pPr>
        <w:pStyle w:val="ab"/>
      </w:pPr>
      <w:r>
        <w:t>File "test.py", line 6</w:t>
      </w:r>
    </w:p>
    <w:p w:rsidR="00E6798B" w:rsidRDefault="00E6798B" w:rsidP="00E6798B">
      <w:pPr>
        <w:pStyle w:val="ab"/>
      </w:pPr>
      <w:r>
        <w:t xml:space="preserve">    print ("False")    # 缩进不一致，会导致运行错误</w:t>
      </w:r>
    </w:p>
    <w:p w:rsidR="00E6798B" w:rsidRDefault="00E6798B" w:rsidP="00E6798B">
      <w:pPr>
        <w:pStyle w:val="ab"/>
      </w:pPr>
      <w:r>
        <w:t xml:space="preserve">                                      ^</w:t>
      </w:r>
    </w:p>
    <w:p w:rsidR="00E6798B" w:rsidRPr="00E6798B" w:rsidRDefault="00E6798B" w:rsidP="00E6798B">
      <w:pPr>
        <w:pStyle w:val="ab"/>
        <w:ind w:left="8400" w:hangingChars="3500" w:hanging="8400"/>
        <w:rPr>
          <w:color w:val="FF0000"/>
        </w:rPr>
      </w:pPr>
      <w:r w:rsidRPr="00E6798B">
        <w:rPr>
          <w:color w:val="FF0000"/>
        </w:rPr>
        <w:t>IndentationError: unindent does not match any outer indentation level</w:t>
      </w:r>
      <w:r>
        <w:rPr>
          <w:color w:val="FF0000"/>
        </w:rPr>
        <w:t xml:space="preserve"> #</w:t>
      </w:r>
      <w:r>
        <w:rPr>
          <w:rFonts w:hint="eastAsia"/>
          <w:color w:val="FF0000"/>
        </w:rPr>
        <w:t>缩进不一致都是报这个错误</w:t>
      </w:r>
    </w:p>
    <w:p w:rsidR="00E6798B" w:rsidRDefault="00E6798B" w:rsidP="00AF22B9">
      <w:pPr>
        <w:ind w:firstLineChars="200" w:firstLine="480"/>
      </w:pPr>
    </w:p>
    <w:p w:rsidR="006F5726" w:rsidRDefault="006F5726" w:rsidP="006F5726">
      <w:pPr>
        <w:pStyle w:val="20"/>
      </w:pPr>
      <w:bookmarkStart w:id="8" w:name="_Toc480309865"/>
      <w:r w:rsidRPr="006F5726">
        <w:rPr>
          <w:rFonts w:hint="eastAsia"/>
        </w:rPr>
        <w:lastRenderedPageBreak/>
        <w:t>多行语句</w:t>
      </w:r>
      <w:bookmarkEnd w:id="8"/>
    </w:p>
    <w:p w:rsidR="006F5726" w:rsidRDefault="006F5726" w:rsidP="00AF22B9">
      <w:pPr>
        <w:ind w:firstLineChars="200" w:firstLine="480"/>
      </w:pPr>
      <w:r w:rsidRPr="006F5726">
        <w:t>Python 通常是一行写完一条语句，但如果语句很长，我们可以使用反斜杠(\)来实现多行语句，例如：</w:t>
      </w:r>
    </w:p>
    <w:p w:rsidR="006F5726" w:rsidRDefault="006F5726" w:rsidP="006F5726">
      <w:pPr>
        <w:pStyle w:val="ab"/>
      </w:pPr>
      <w:r>
        <w:t>total = item_one + \</w:t>
      </w:r>
    </w:p>
    <w:p w:rsidR="006F5726" w:rsidRDefault="006F5726" w:rsidP="006F5726">
      <w:pPr>
        <w:pStyle w:val="ab"/>
      </w:pPr>
      <w:r>
        <w:t xml:space="preserve">        item_two + \</w:t>
      </w:r>
    </w:p>
    <w:p w:rsidR="006F5726" w:rsidRDefault="006F5726" w:rsidP="006F5726">
      <w:pPr>
        <w:pStyle w:val="ab"/>
      </w:pPr>
      <w:r>
        <w:t xml:space="preserve">        item_three</w:t>
      </w:r>
    </w:p>
    <w:p w:rsidR="006F5726" w:rsidRDefault="006F5726" w:rsidP="00AF22B9">
      <w:pPr>
        <w:ind w:firstLineChars="200" w:firstLine="480"/>
      </w:pPr>
      <w:r w:rsidRPr="006F5726">
        <w:rPr>
          <w:rFonts w:hint="eastAsia"/>
        </w:rPr>
        <w:t>在</w:t>
      </w:r>
      <w:r w:rsidRPr="006F5726">
        <w:t xml:space="preserve"> [], {}, 或 () 中的多行语句，不需要使用反斜杠(\)，例如：</w:t>
      </w:r>
    </w:p>
    <w:p w:rsidR="006F5726" w:rsidRDefault="006F5726" w:rsidP="006F5726">
      <w:pPr>
        <w:pStyle w:val="ab"/>
      </w:pPr>
      <w:r>
        <w:t>total = ['item_one', 'item_two', 'item_three',</w:t>
      </w:r>
    </w:p>
    <w:p w:rsidR="006F5726" w:rsidRDefault="006F5726" w:rsidP="006F5726">
      <w:pPr>
        <w:pStyle w:val="ab"/>
      </w:pPr>
      <w:r>
        <w:t xml:space="preserve">        'item_four', 'item_five']</w:t>
      </w:r>
    </w:p>
    <w:p w:rsidR="006F5726" w:rsidRDefault="006F5726" w:rsidP="00AF22B9">
      <w:pPr>
        <w:ind w:firstLineChars="200" w:firstLine="480"/>
      </w:pPr>
    </w:p>
    <w:p w:rsidR="006F5726" w:rsidRDefault="006F5726" w:rsidP="00AF22B9">
      <w:pPr>
        <w:ind w:firstLineChars="200" w:firstLine="480"/>
      </w:pPr>
    </w:p>
    <w:p w:rsidR="006F5726" w:rsidRDefault="006F5726" w:rsidP="006F5726">
      <w:pPr>
        <w:pStyle w:val="20"/>
      </w:pPr>
      <w:bookmarkStart w:id="9" w:name="_Toc480309866"/>
      <w:r w:rsidRPr="006F5726">
        <w:rPr>
          <w:rFonts w:hint="eastAsia"/>
        </w:rPr>
        <w:t>数据类型</w:t>
      </w:r>
      <w:r w:rsidR="003634F8">
        <w:rPr>
          <w:rFonts w:hint="eastAsia"/>
        </w:rPr>
        <w:t>初识</w:t>
      </w:r>
      <w:bookmarkEnd w:id="9"/>
    </w:p>
    <w:p w:rsidR="00132B4F" w:rsidRPr="00132B4F" w:rsidRDefault="00132B4F" w:rsidP="00132B4F">
      <w:pPr>
        <w:pStyle w:val="3"/>
      </w:pPr>
      <w:bookmarkStart w:id="10" w:name="_Toc480309867"/>
      <w:r>
        <w:rPr>
          <w:rFonts w:hint="eastAsia"/>
        </w:rPr>
        <w:t>数字</w:t>
      </w:r>
      <w:bookmarkEnd w:id="10"/>
    </w:p>
    <w:p w:rsidR="006F5726" w:rsidRDefault="006F5726" w:rsidP="00AF22B9">
      <w:pPr>
        <w:ind w:firstLineChars="200" w:firstLine="480"/>
      </w:pPr>
      <w:r w:rsidRPr="006F5726">
        <w:t>python中数有四种类型：整数、长整数、浮点数和复数。</w:t>
      </w:r>
    </w:p>
    <w:p w:rsidR="006F5726" w:rsidRDefault="00132B4F" w:rsidP="00AF22B9">
      <w:pPr>
        <w:ind w:firstLineChars="200" w:firstLine="480"/>
      </w:pPr>
      <w: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整型</w:t>
      </w:r>
    </w:p>
    <w:p w:rsidR="00132B4F" w:rsidRDefault="00132B4F" w:rsidP="00132B4F">
      <w:pPr>
        <w:pStyle w:val="ab"/>
      </w:pPr>
      <w:r>
        <w:rPr>
          <w:rFonts w:hint="eastAsia"/>
        </w:rPr>
        <w:t>在</w:t>
      </w:r>
      <w:r>
        <w:t>32位机器上，整数的位数为32位，取值范围为-2**31～2**31-1，即-2147483648～2147483647</w:t>
      </w:r>
    </w:p>
    <w:p w:rsidR="006F5726" w:rsidRDefault="00132B4F" w:rsidP="00132B4F">
      <w:pPr>
        <w:pStyle w:val="ab"/>
      </w:pPr>
      <w:r>
        <w:rPr>
          <w:rFonts w:hint="eastAsia"/>
        </w:rPr>
        <w:t>在</w:t>
      </w:r>
      <w:r>
        <w:t>64位系统上，整数的位数为64位，取值范围为-2**63～2**63-1，即-9223372036854775808～9223372036854775807</w:t>
      </w:r>
    </w:p>
    <w:p w:rsidR="006F5726" w:rsidRDefault="00132B4F" w:rsidP="00AF22B9">
      <w:pPr>
        <w:ind w:firstLineChars="200" w:firstLine="480"/>
      </w:pPr>
      <w:r>
        <w:t>（</w:t>
      </w:r>
      <w:r>
        <w:rPr>
          <w:rFonts w:hint="eastAsia"/>
        </w:rPr>
        <w:t>2</w:t>
      </w:r>
      <w:r>
        <w:t>）</w:t>
      </w:r>
      <w:r w:rsidRPr="00132B4F">
        <w:t>long（长整型）</w:t>
      </w:r>
    </w:p>
    <w:p w:rsidR="00132B4F" w:rsidRDefault="00132B4F" w:rsidP="00132B4F">
      <w:pPr>
        <w:pStyle w:val="ab"/>
      </w:pPr>
      <w:r>
        <w:rPr>
          <w:rFonts w:hint="eastAsia"/>
        </w:rPr>
        <w:t>跟</w:t>
      </w:r>
      <w:r>
        <w:t>C语言不同，Python的长整数没有指定位宽，即：Python没有限制长整数数值的大小，但实际上由于机器内存有限，我们使用的长整数数值不可能无限大。</w:t>
      </w:r>
    </w:p>
    <w:p w:rsidR="006F5726" w:rsidRDefault="00132B4F" w:rsidP="00132B4F">
      <w:pPr>
        <w:pStyle w:val="ab"/>
      </w:pPr>
      <w:r>
        <w:rPr>
          <w:rFonts w:hint="eastAsia"/>
        </w:rPr>
        <w:t>注意，自从</w:t>
      </w:r>
      <w:r>
        <w:t>Python2.2起，如果整数发生溢出，Python会自动将整数数据转换为长整数，所以如今在长整数数据后面不加字母L也不会导致严重后果了。</w:t>
      </w:r>
    </w:p>
    <w:p w:rsidR="006F5726" w:rsidRDefault="00132B4F" w:rsidP="00AF22B9">
      <w:pPr>
        <w:ind w:firstLineChars="200" w:firstLine="480"/>
      </w:pPr>
      <w:r>
        <w:t>（</w:t>
      </w:r>
      <w:r>
        <w:rPr>
          <w:rFonts w:hint="eastAsia"/>
        </w:rPr>
        <w:t>3</w:t>
      </w:r>
      <w:r>
        <w:t>）</w:t>
      </w:r>
      <w:r w:rsidRPr="00132B4F">
        <w:t>float（浮点型）</w:t>
      </w:r>
    </w:p>
    <w:p w:rsidR="00132B4F" w:rsidRDefault="00132B4F" w:rsidP="00132B4F">
      <w:pPr>
        <w:pStyle w:val="ab"/>
      </w:pPr>
      <w:r>
        <w:t xml:space="preserve">先扫盲 http://www.cnblogs.com/alex3714/articles/5895848.html </w:t>
      </w:r>
    </w:p>
    <w:p w:rsidR="00132B4F" w:rsidRDefault="00132B4F" w:rsidP="00132B4F">
      <w:pPr>
        <w:pStyle w:val="ab"/>
      </w:pPr>
      <w:r>
        <w:rPr>
          <w:rFonts w:hint="eastAsia"/>
        </w:rPr>
        <w:t>浮点数用来处理实数，即带有小数的数字。类似于</w:t>
      </w:r>
      <w:r>
        <w:t>C语言中的double类型，占8个字节（64位），其中52位表示底，11位表示指数，剩下的一位表示符号。</w:t>
      </w:r>
    </w:p>
    <w:p w:rsidR="006F5726" w:rsidRDefault="00132B4F" w:rsidP="00AF22B9">
      <w:pPr>
        <w:ind w:firstLineChars="200" w:firstLine="480"/>
      </w:pPr>
      <w:r>
        <w:t>（</w:t>
      </w:r>
      <w:r>
        <w:rPr>
          <w:rFonts w:hint="eastAsia"/>
        </w:rPr>
        <w:t>4</w:t>
      </w:r>
      <w:r>
        <w:t>）</w:t>
      </w:r>
      <w:r w:rsidRPr="00132B4F">
        <w:t>complex（复数）</w:t>
      </w:r>
    </w:p>
    <w:p w:rsidR="00132B4F" w:rsidRDefault="00132B4F" w:rsidP="00132B4F">
      <w:pPr>
        <w:pStyle w:val="ab"/>
      </w:pPr>
      <w:r>
        <w:rPr>
          <w:rFonts w:hint="eastAsia"/>
        </w:rPr>
        <w:t>复数由实数部分和虚数部分组成，一般形式为</w:t>
      </w:r>
      <w:r>
        <w:t>x＋yj，其中的x是复数的实数部分，y是复数的虚数部分，这里的x和y都是实数。</w:t>
      </w:r>
    </w:p>
    <w:p w:rsidR="006F5726" w:rsidRDefault="00132B4F" w:rsidP="00132B4F">
      <w:pPr>
        <w:pStyle w:val="ab"/>
      </w:pPr>
      <w:r>
        <w:rPr>
          <w:rFonts w:hint="eastAsia"/>
        </w:rPr>
        <w:t>注：</w:t>
      </w:r>
      <w:r>
        <w:t>Python中存在小数字池：-5 ～ 257</w:t>
      </w:r>
    </w:p>
    <w:p w:rsidR="006F5726" w:rsidRDefault="006F5726" w:rsidP="00AF22B9">
      <w:pPr>
        <w:ind w:firstLineChars="200" w:firstLine="480"/>
      </w:pPr>
    </w:p>
    <w:p w:rsidR="006F5726" w:rsidRDefault="00132B4F" w:rsidP="00132B4F">
      <w:pPr>
        <w:pStyle w:val="3"/>
      </w:pPr>
      <w:bookmarkStart w:id="11" w:name="_Toc480309868"/>
      <w:bookmarkStart w:id="12" w:name="_GoBack"/>
      <w:r>
        <w:rPr>
          <w:rFonts w:hint="eastAsia"/>
        </w:rPr>
        <w:lastRenderedPageBreak/>
        <w:t>布尔值</w:t>
      </w:r>
      <w:bookmarkEnd w:id="11"/>
    </w:p>
    <w:p w:rsidR="00132B4F" w:rsidRDefault="00132B4F" w:rsidP="00132B4F">
      <w:pPr>
        <w:pStyle w:val="ab"/>
      </w:pPr>
      <w:r>
        <w:rPr>
          <w:rFonts w:hint="eastAsia"/>
        </w:rPr>
        <w:t xml:space="preserve">　　真或假</w:t>
      </w:r>
    </w:p>
    <w:p w:rsidR="00132B4F" w:rsidRDefault="00132B4F" w:rsidP="00132B4F">
      <w:pPr>
        <w:pStyle w:val="ab"/>
      </w:pPr>
      <w:r>
        <w:rPr>
          <w:rFonts w:hint="eastAsia"/>
        </w:rPr>
        <w:t xml:space="preserve">　　</w:t>
      </w:r>
      <w:r>
        <w:t>1 或 0</w:t>
      </w:r>
    </w:p>
    <w:bookmarkEnd w:id="12"/>
    <w:p w:rsidR="00132B4F" w:rsidRDefault="00132B4F" w:rsidP="00AF22B9">
      <w:pPr>
        <w:ind w:firstLineChars="200" w:firstLine="480"/>
      </w:pPr>
    </w:p>
    <w:p w:rsidR="00132B4F" w:rsidRDefault="00132B4F" w:rsidP="00132B4F">
      <w:pPr>
        <w:pStyle w:val="3"/>
      </w:pPr>
      <w:bookmarkStart w:id="13" w:name="_Toc480309869"/>
      <w:r>
        <w:rPr>
          <w:rFonts w:hint="eastAsia"/>
        </w:rPr>
        <w:t>字符串</w:t>
      </w:r>
      <w:bookmarkEnd w:id="13"/>
    </w:p>
    <w:p w:rsidR="00132B4F" w:rsidRDefault="00132B4F" w:rsidP="004B509D">
      <w:pPr>
        <w:pStyle w:val="a9"/>
        <w:numPr>
          <w:ilvl w:val="0"/>
          <w:numId w:val="6"/>
        </w:numPr>
      </w:pPr>
      <w:r>
        <w:t>python中单引号和双引号使用完全相同。</w:t>
      </w:r>
    </w:p>
    <w:p w:rsidR="00132B4F" w:rsidRDefault="00132B4F" w:rsidP="004B509D">
      <w:pPr>
        <w:pStyle w:val="a9"/>
        <w:numPr>
          <w:ilvl w:val="0"/>
          <w:numId w:val="6"/>
        </w:numPr>
      </w:pPr>
      <w:r>
        <w:rPr>
          <w:rFonts w:hint="eastAsia"/>
        </w:rPr>
        <w:t>使用三引号</w:t>
      </w:r>
      <w:r>
        <w:t>('''或""")可以指定一个多行字符串。</w:t>
      </w:r>
    </w:p>
    <w:p w:rsidR="00132B4F" w:rsidRDefault="00132B4F" w:rsidP="00230ADB">
      <w:pPr>
        <w:pStyle w:val="a9"/>
        <w:numPr>
          <w:ilvl w:val="0"/>
          <w:numId w:val="6"/>
        </w:numPr>
      </w:pPr>
      <w:r>
        <w:rPr>
          <w:rFonts w:hint="eastAsia"/>
        </w:rPr>
        <w:t>转义符</w:t>
      </w:r>
      <w:r>
        <w:t xml:space="preserve"> '\'</w:t>
      </w:r>
      <w:r w:rsidR="00230ADB" w:rsidRPr="00230ADB">
        <w:rPr>
          <w:rFonts w:hint="eastAsia"/>
        </w:rPr>
        <w:t>特殊字符</w:t>
      </w:r>
    </w:p>
    <w:p w:rsidR="00132B4F" w:rsidRDefault="00132B4F" w:rsidP="004B509D">
      <w:pPr>
        <w:pStyle w:val="a9"/>
        <w:numPr>
          <w:ilvl w:val="0"/>
          <w:numId w:val="6"/>
        </w:numPr>
      </w:pPr>
      <w:r>
        <w:rPr>
          <w:rFonts w:hint="eastAsia"/>
        </w:rPr>
        <w:t>自然字符串，</w:t>
      </w:r>
      <w:r>
        <w:t xml:space="preserve"> 通过在字符串前加r或R。 如 r"this is a line with \n" 则\n会显示，并不是换行。</w:t>
      </w:r>
    </w:p>
    <w:p w:rsidR="00132B4F" w:rsidRDefault="00132B4F" w:rsidP="004B509D">
      <w:pPr>
        <w:pStyle w:val="a9"/>
        <w:numPr>
          <w:ilvl w:val="0"/>
          <w:numId w:val="6"/>
        </w:numPr>
      </w:pPr>
      <w:r>
        <w:t>python允许处理unicode字符串，加前缀u或U， 如 u"this is an unicode string"。</w:t>
      </w:r>
    </w:p>
    <w:p w:rsidR="00132B4F" w:rsidRDefault="00132B4F" w:rsidP="004B509D">
      <w:pPr>
        <w:pStyle w:val="a9"/>
        <w:numPr>
          <w:ilvl w:val="0"/>
          <w:numId w:val="6"/>
        </w:numPr>
      </w:pPr>
      <w:r>
        <w:rPr>
          <w:rFonts w:hint="eastAsia"/>
        </w:rPr>
        <w:t>字符串是不可变的。</w:t>
      </w:r>
    </w:p>
    <w:p w:rsidR="00132B4F" w:rsidRDefault="00132B4F" w:rsidP="004B509D">
      <w:pPr>
        <w:pStyle w:val="a9"/>
        <w:numPr>
          <w:ilvl w:val="0"/>
          <w:numId w:val="6"/>
        </w:numPr>
      </w:pPr>
      <w:r>
        <w:rPr>
          <w:rFonts w:hint="eastAsia"/>
        </w:rPr>
        <w:t>按字面意义级联字符串，如</w:t>
      </w:r>
      <w:r>
        <w:t>"this " "is " "string"会被自动转换为this is string。</w:t>
      </w:r>
    </w:p>
    <w:p w:rsidR="00132B4F" w:rsidRDefault="00132B4F" w:rsidP="00132B4F">
      <w:pPr>
        <w:pStyle w:val="ab"/>
      </w:pPr>
      <w:r>
        <w:t>word = '字符串'</w:t>
      </w:r>
    </w:p>
    <w:p w:rsidR="00132B4F" w:rsidRDefault="00132B4F" w:rsidP="00132B4F">
      <w:pPr>
        <w:pStyle w:val="ab"/>
      </w:pPr>
      <w:r>
        <w:t>sentence = "这是一个句子。"</w:t>
      </w:r>
    </w:p>
    <w:p w:rsidR="00132B4F" w:rsidRDefault="00132B4F" w:rsidP="00132B4F">
      <w:pPr>
        <w:pStyle w:val="ab"/>
      </w:pPr>
      <w:r>
        <w:t>paragraph = """这是一个段落，</w:t>
      </w:r>
    </w:p>
    <w:p w:rsidR="00132B4F" w:rsidRDefault="00132B4F" w:rsidP="00132B4F">
      <w:pPr>
        <w:pStyle w:val="ab"/>
      </w:pPr>
      <w:r>
        <w:rPr>
          <w:rFonts w:hint="eastAsia"/>
        </w:rPr>
        <w:t>可以由多行组成</w:t>
      </w:r>
      <w:r>
        <w:t>"""</w:t>
      </w:r>
    </w:p>
    <w:p w:rsidR="00132B4F" w:rsidRDefault="00132B4F" w:rsidP="00AF22B9">
      <w:pPr>
        <w:ind w:firstLineChars="200" w:firstLine="480"/>
      </w:pPr>
    </w:p>
    <w:p w:rsidR="00093700" w:rsidRDefault="00093700" w:rsidP="00093700">
      <w:pPr>
        <w:ind w:firstLineChars="200" w:firstLine="480"/>
      </w:pPr>
      <w:r>
        <w:rPr>
          <w:rFonts w:hint="eastAsia"/>
        </w:rPr>
        <w:t>万恶的字符串拼接：</w:t>
      </w:r>
    </w:p>
    <w:p w:rsidR="00132B4F" w:rsidRDefault="00093700" w:rsidP="00093700">
      <w:pPr>
        <w:ind w:firstLineChars="200" w:firstLine="480"/>
      </w:pPr>
      <w:r>
        <w:t>python中的字符串在C语言中体现为是一个字符数组，每次创建字符串时候需要在内存中开辟一块连续的空，并且一旦需要修改字符串的话，就需要再次开辟空间，万恶的+号每出现一次就会在内从中重新开辟一块空间。</w:t>
      </w:r>
    </w:p>
    <w:p w:rsidR="00093700" w:rsidRDefault="00093700" w:rsidP="00093700">
      <w:pPr>
        <w:pStyle w:val="ab"/>
      </w:pPr>
      <w:r>
        <w:t>name = "alex"</w:t>
      </w:r>
    </w:p>
    <w:p w:rsidR="00093700" w:rsidRDefault="00230ADB" w:rsidP="00093700">
      <w:pPr>
        <w:pStyle w:val="ab"/>
      </w:pPr>
      <w:r w:rsidRPr="00230ADB">
        <w:t>print ("i am %s " % name)</w:t>
      </w:r>
    </w:p>
    <w:p w:rsidR="00132B4F" w:rsidRDefault="00093700" w:rsidP="00093700">
      <w:pPr>
        <w:pStyle w:val="ab"/>
      </w:pPr>
      <w:r>
        <w:t>#输出: i am alex</w:t>
      </w:r>
    </w:p>
    <w:p w:rsidR="00132B4F" w:rsidRDefault="00132B4F" w:rsidP="00AF22B9">
      <w:pPr>
        <w:ind w:firstLineChars="200" w:firstLine="480"/>
      </w:pPr>
    </w:p>
    <w:p w:rsidR="00093700" w:rsidRPr="00156AFA" w:rsidRDefault="00093700" w:rsidP="00093700">
      <w:pPr>
        <w:ind w:firstLineChars="200" w:firstLine="482"/>
        <w:rPr>
          <w:b/>
          <w:highlight w:val="yellow"/>
        </w:rPr>
      </w:pPr>
      <w:r w:rsidRPr="00156AFA">
        <w:rPr>
          <w:b/>
          <w:highlight w:val="yellow"/>
        </w:rPr>
        <w:t>PS: 字符串是 %s;整数 %d;浮点数%f</w:t>
      </w:r>
    </w:p>
    <w:p w:rsidR="00093700" w:rsidRPr="00093700" w:rsidRDefault="00093700" w:rsidP="00093700">
      <w:pPr>
        <w:ind w:firstLineChars="200" w:firstLine="482"/>
        <w:rPr>
          <w:b/>
        </w:rPr>
      </w:pPr>
      <w:r w:rsidRPr="00156AFA">
        <w:rPr>
          <w:rFonts w:hint="eastAsia"/>
          <w:b/>
          <w:highlight w:val="yellow"/>
        </w:rPr>
        <w:t>字符串常用功能：</w:t>
      </w:r>
    </w:p>
    <w:p w:rsidR="00093700" w:rsidRDefault="00093700" w:rsidP="00156AFA">
      <w:pPr>
        <w:pStyle w:val="ab"/>
      </w:pPr>
      <w:r>
        <w:rPr>
          <w:rFonts w:hint="eastAsia"/>
        </w:rPr>
        <w:t>移除空白</w:t>
      </w:r>
    </w:p>
    <w:p w:rsidR="00093700" w:rsidRDefault="00093700" w:rsidP="00156AFA">
      <w:pPr>
        <w:pStyle w:val="ab"/>
      </w:pPr>
      <w:r>
        <w:rPr>
          <w:rFonts w:hint="eastAsia"/>
        </w:rPr>
        <w:t>分割</w:t>
      </w:r>
    </w:p>
    <w:p w:rsidR="00093700" w:rsidRDefault="00093700" w:rsidP="00156AFA">
      <w:pPr>
        <w:pStyle w:val="ab"/>
      </w:pPr>
      <w:r>
        <w:rPr>
          <w:rFonts w:hint="eastAsia"/>
        </w:rPr>
        <w:t>长度</w:t>
      </w:r>
    </w:p>
    <w:p w:rsidR="00093700" w:rsidRDefault="00093700" w:rsidP="00156AFA">
      <w:pPr>
        <w:pStyle w:val="ab"/>
      </w:pPr>
      <w:r>
        <w:rPr>
          <w:rFonts w:hint="eastAsia"/>
        </w:rPr>
        <w:t>索引</w:t>
      </w:r>
    </w:p>
    <w:p w:rsidR="00132B4F" w:rsidRDefault="00093700" w:rsidP="00156AFA">
      <w:pPr>
        <w:pStyle w:val="ab"/>
      </w:pPr>
      <w:r>
        <w:rPr>
          <w:rFonts w:hint="eastAsia"/>
        </w:rPr>
        <w:t>切片</w:t>
      </w:r>
    </w:p>
    <w:p w:rsidR="00132B4F" w:rsidRDefault="00132B4F" w:rsidP="00AF22B9">
      <w:pPr>
        <w:ind w:firstLineChars="200" w:firstLine="480"/>
      </w:pPr>
    </w:p>
    <w:p w:rsidR="00132B4F" w:rsidRDefault="00132B4F" w:rsidP="00AF22B9">
      <w:pPr>
        <w:ind w:firstLineChars="200" w:firstLine="480"/>
      </w:pPr>
    </w:p>
    <w:p w:rsidR="00132B4F" w:rsidRDefault="00156AFA" w:rsidP="00156AFA">
      <w:pPr>
        <w:pStyle w:val="3"/>
      </w:pPr>
      <w:bookmarkStart w:id="14" w:name="_Toc480309870"/>
      <w:r>
        <w:rPr>
          <w:rFonts w:hint="eastAsia"/>
        </w:rPr>
        <w:lastRenderedPageBreak/>
        <w:t>列表</w:t>
      </w:r>
      <w:bookmarkEnd w:id="14"/>
    </w:p>
    <w:p w:rsidR="00156AFA" w:rsidRDefault="00156AFA" w:rsidP="00156AFA">
      <w:pPr>
        <w:ind w:firstLineChars="200" w:firstLine="480"/>
      </w:pPr>
      <w:r>
        <w:rPr>
          <w:rFonts w:hint="eastAsia"/>
        </w:rPr>
        <w:t>创建列表：</w:t>
      </w:r>
    </w:p>
    <w:p w:rsidR="00156AFA" w:rsidRDefault="00156AFA" w:rsidP="00156AFA">
      <w:pPr>
        <w:pStyle w:val="ab"/>
      </w:pPr>
      <w:r>
        <w:t>name_list = ['alex', 'seven', 'eric']</w:t>
      </w:r>
    </w:p>
    <w:p w:rsidR="00156AFA" w:rsidRDefault="00156AFA" w:rsidP="00156AFA">
      <w:pPr>
        <w:pStyle w:val="ab"/>
      </w:pPr>
      <w:r>
        <w:rPr>
          <w:rFonts w:hint="eastAsia"/>
        </w:rPr>
        <w:t>或</w:t>
      </w:r>
    </w:p>
    <w:p w:rsidR="00156AFA" w:rsidRDefault="00156AFA" w:rsidP="00156AFA">
      <w:pPr>
        <w:pStyle w:val="ab"/>
      </w:pPr>
      <w:r>
        <w:t>name_list ＝ list(['alex', 'seven', 'eric'])</w:t>
      </w:r>
    </w:p>
    <w:p w:rsidR="00156AFA" w:rsidRDefault="00156AFA" w:rsidP="00156AFA">
      <w:pPr>
        <w:ind w:firstLineChars="200" w:firstLine="480"/>
      </w:pPr>
      <w:r>
        <w:rPr>
          <w:rFonts w:hint="eastAsia"/>
        </w:rPr>
        <w:t>基本操作：</w:t>
      </w:r>
    </w:p>
    <w:p w:rsidR="00156AFA" w:rsidRDefault="00156AFA" w:rsidP="00156AFA">
      <w:pPr>
        <w:pStyle w:val="ab"/>
      </w:pPr>
      <w:r>
        <w:rPr>
          <w:rFonts w:hint="eastAsia"/>
        </w:rPr>
        <w:t>索引</w:t>
      </w:r>
    </w:p>
    <w:p w:rsidR="00156AFA" w:rsidRDefault="00156AFA" w:rsidP="00156AFA">
      <w:pPr>
        <w:pStyle w:val="ab"/>
      </w:pPr>
      <w:r>
        <w:rPr>
          <w:rFonts w:hint="eastAsia"/>
        </w:rPr>
        <w:t>切片</w:t>
      </w:r>
    </w:p>
    <w:p w:rsidR="00156AFA" w:rsidRDefault="00156AFA" w:rsidP="00156AFA">
      <w:pPr>
        <w:pStyle w:val="ab"/>
      </w:pPr>
      <w:r>
        <w:rPr>
          <w:rFonts w:hint="eastAsia"/>
        </w:rPr>
        <w:t>追加</w:t>
      </w:r>
    </w:p>
    <w:p w:rsidR="00156AFA" w:rsidRDefault="00156AFA" w:rsidP="00156AFA">
      <w:pPr>
        <w:pStyle w:val="ab"/>
      </w:pPr>
      <w:r>
        <w:rPr>
          <w:rFonts w:hint="eastAsia"/>
        </w:rPr>
        <w:t>删除</w:t>
      </w:r>
    </w:p>
    <w:p w:rsidR="00156AFA" w:rsidRDefault="00156AFA" w:rsidP="00156AFA">
      <w:pPr>
        <w:pStyle w:val="ab"/>
      </w:pPr>
      <w:r>
        <w:rPr>
          <w:rFonts w:hint="eastAsia"/>
        </w:rPr>
        <w:t>长度</w:t>
      </w:r>
    </w:p>
    <w:p w:rsidR="00156AFA" w:rsidRDefault="00156AFA" w:rsidP="00156AFA">
      <w:pPr>
        <w:pStyle w:val="ab"/>
      </w:pPr>
      <w:r>
        <w:rPr>
          <w:rFonts w:hint="eastAsia"/>
        </w:rPr>
        <w:t>切片</w:t>
      </w:r>
    </w:p>
    <w:p w:rsidR="00156AFA" w:rsidRDefault="00156AFA" w:rsidP="00156AFA">
      <w:pPr>
        <w:pStyle w:val="ab"/>
      </w:pPr>
      <w:r>
        <w:rPr>
          <w:rFonts w:hint="eastAsia"/>
        </w:rPr>
        <w:t>循环</w:t>
      </w:r>
    </w:p>
    <w:p w:rsidR="00132B4F" w:rsidRDefault="00156AFA" w:rsidP="00156AFA">
      <w:pPr>
        <w:pStyle w:val="ab"/>
      </w:pPr>
      <w:r>
        <w:rPr>
          <w:rFonts w:hint="eastAsia"/>
        </w:rPr>
        <w:t>包含</w:t>
      </w:r>
    </w:p>
    <w:p w:rsidR="00132B4F" w:rsidRDefault="00132B4F" w:rsidP="00AF22B9">
      <w:pPr>
        <w:ind w:firstLineChars="200" w:firstLine="480"/>
      </w:pPr>
    </w:p>
    <w:p w:rsidR="00132B4F" w:rsidRDefault="00156AFA" w:rsidP="00156AFA">
      <w:pPr>
        <w:pStyle w:val="3"/>
      </w:pPr>
      <w:bookmarkStart w:id="15" w:name="_Toc480309871"/>
      <w:r w:rsidRPr="00156AFA">
        <w:rPr>
          <w:rFonts w:hint="eastAsia"/>
        </w:rPr>
        <w:t>元组</w:t>
      </w:r>
      <w:r w:rsidRPr="00156AFA">
        <w:t>(不可变列表)</w:t>
      </w:r>
      <w:bookmarkEnd w:id="15"/>
    </w:p>
    <w:p w:rsidR="00156AFA" w:rsidRDefault="00156AFA" w:rsidP="00156AFA">
      <w:pPr>
        <w:ind w:firstLineChars="200" w:firstLine="480"/>
      </w:pPr>
      <w:r>
        <w:rPr>
          <w:rFonts w:hint="eastAsia"/>
        </w:rPr>
        <w:t>创建元组：</w:t>
      </w:r>
    </w:p>
    <w:p w:rsidR="00156AFA" w:rsidRDefault="00156AFA" w:rsidP="00156AFA">
      <w:pPr>
        <w:pStyle w:val="ab"/>
      </w:pPr>
      <w:r>
        <w:t>ages = (11, 22, 33, 44, 55)</w:t>
      </w:r>
    </w:p>
    <w:p w:rsidR="00156AFA" w:rsidRDefault="00156AFA" w:rsidP="00156AFA">
      <w:pPr>
        <w:pStyle w:val="ab"/>
      </w:pPr>
      <w:r>
        <w:rPr>
          <w:rFonts w:hint="eastAsia"/>
        </w:rPr>
        <w:t>或</w:t>
      </w:r>
    </w:p>
    <w:p w:rsidR="00132B4F" w:rsidRDefault="00156AFA" w:rsidP="00156AFA">
      <w:pPr>
        <w:pStyle w:val="ab"/>
      </w:pPr>
      <w:r>
        <w:t>ages = tuple((11, 22, 33, 44, 55))</w:t>
      </w:r>
    </w:p>
    <w:p w:rsidR="00132B4F" w:rsidRDefault="00132B4F" w:rsidP="00AF22B9">
      <w:pPr>
        <w:ind w:firstLineChars="200" w:firstLine="480"/>
      </w:pPr>
    </w:p>
    <w:p w:rsidR="00132B4F" w:rsidRDefault="00132B4F" w:rsidP="00AF22B9">
      <w:pPr>
        <w:ind w:firstLineChars="200" w:firstLine="480"/>
      </w:pPr>
    </w:p>
    <w:p w:rsidR="00132B4F" w:rsidRDefault="00156AFA" w:rsidP="00156AFA">
      <w:pPr>
        <w:pStyle w:val="3"/>
      </w:pPr>
      <w:bookmarkStart w:id="16" w:name="_Toc480309872"/>
      <w:r w:rsidRPr="00156AFA">
        <w:rPr>
          <w:rFonts w:hint="eastAsia"/>
        </w:rPr>
        <w:t>字典（无序）</w:t>
      </w:r>
      <w:bookmarkEnd w:id="16"/>
    </w:p>
    <w:p w:rsidR="00156AFA" w:rsidRDefault="00156AFA" w:rsidP="00156AFA">
      <w:pPr>
        <w:ind w:firstLineChars="200" w:firstLine="480"/>
      </w:pPr>
      <w:r>
        <w:rPr>
          <w:rFonts w:hint="eastAsia"/>
        </w:rPr>
        <w:t>创建字典：</w:t>
      </w:r>
    </w:p>
    <w:p w:rsidR="00156AFA" w:rsidRDefault="00156AFA" w:rsidP="00156AFA">
      <w:pPr>
        <w:pStyle w:val="ab"/>
      </w:pPr>
      <w:r>
        <w:t>person = {"name": "mr.wu", 'age': 18}</w:t>
      </w:r>
    </w:p>
    <w:p w:rsidR="00156AFA" w:rsidRDefault="00156AFA" w:rsidP="00156AFA">
      <w:pPr>
        <w:pStyle w:val="ab"/>
      </w:pPr>
      <w:r>
        <w:rPr>
          <w:rFonts w:hint="eastAsia"/>
        </w:rPr>
        <w:t>或</w:t>
      </w:r>
    </w:p>
    <w:p w:rsidR="00156AFA" w:rsidRDefault="00156AFA" w:rsidP="00156AFA">
      <w:pPr>
        <w:pStyle w:val="ab"/>
      </w:pPr>
      <w:r>
        <w:t>person = dict({"name": "mr.wu", 'age': 18})</w:t>
      </w:r>
    </w:p>
    <w:p w:rsidR="00156AFA" w:rsidRDefault="00156AFA" w:rsidP="00156AFA">
      <w:pPr>
        <w:ind w:firstLineChars="200" w:firstLine="480"/>
      </w:pPr>
      <w:r>
        <w:rPr>
          <w:rFonts w:hint="eastAsia"/>
        </w:rPr>
        <w:t>常用操作：</w:t>
      </w:r>
    </w:p>
    <w:p w:rsidR="00156AFA" w:rsidRDefault="00156AFA" w:rsidP="00156AFA">
      <w:pPr>
        <w:pStyle w:val="ab"/>
      </w:pPr>
      <w:r>
        <w:rPr>
          <w:rFonts w:hint="eastAsia"/>
        </w:rPr>
        <w:t>索引</w:t>
      </w:r>
    </w:p>
    <w:p w:rsidR="00156AFA" w:rsidRDefault="00156AFA" w:rsidP="00156AFA">
      <w:pPr>
        <w:pStyle w:val="ab"/>
      </w:pPr>
      <w:r>
        <w:rPr>
          <w:rFonts w:hint="eastAsia"/>
        </w:rPr>
        <w:t>新增</w:t>
      </w:r>
    </w:p>
    <w:p w:rsidR="00156AFA" w:rsidRDefault="00156AFA" w:rsidP="00156AFA">
      <w:pPr>
        <w:pStyle w:val="ab"/>
      </w:pPr>
      <w:r>
        <w:rPr>
          <w:rFonts w:hint="eastAsia"/>
        </w:rPr>
        <w:t>删除</w:t>
      </w:r>
    </w:p>
    <w:p w:rsidR="00156AFA" w:rsidRDefault="00156AFA" w:rsidP="00156AFA">
      <w:pPr>
        <w:pStyle w:val="ab"/>
      </w:pPr>
      <w:r>
        <w:rPr>
          <w:rFonts w:hint="eastAsia"/>
        </w:rPr>
        <w:t>键、值、键值对</w:t>
      </w:r>
    </w:p>
    <w:p w:rsidR="00156AFA" w:rsidRDefault="00156AFA" w:rsidP="00156AFA">
      <w:pPr>
        <w:pStyle w:val="ab"/>
      </w:pPr>
      <w:r>
        <w:rPr>
          <w:rFonts w:hint="eastAsia"/>
        </w:rPr>
        <w:t>循环</w:t>
      </w:r>
    </w:p>
    <w:p w:rsidR="00132B4F" w:rsidRDefault="00156AFA" w:rsidP="00156AFA">
      <w:pPr>
        <w:pStyle w:val="ab"/>
      </w:pPr>
      <w:r>
        <w:rPr>
          <w:rFonts w:hint="eastAsia"/>
        </w:rPr>
        <w:t>长度</w:t>
      </w:r>
    </w:p>
    <w:p w:rsidR="00132B4F" w:rsidRDefault="00132B4F" w:rsidP="00AF22B9">
      <w:pPr>
        <w:ind w:firstLineChars="200" w:firstLine="480"/>
      </w:pPr>
    </w:p>
    <w:p w:rsidR="00132B4F" w:rsidRDefault="00132B4F" w:rsidP="00AF22B9">
      <w:pPr>
        <w:ind w:firstLineChars="200" w:firstLine="480"/>
      </w:pPr>
    </w:p>
    <w:p w:rsidR="00132B4F" w:rsidRDefault="00156AFA" w:rsidP="00156AFA">
      <w:pPr>
        <w:pStyle w:val="20"/>
      </w:pPr>
      <w:bookmarkStart w:id="17" w:name="_Toc480309873"/>
      <w:r w:rsidRPr="00156AFA">
        <w:rPr>
          <w:rFonts w:hint="eastAsia"/>
        </w:rPr>
        <w:t>空行</w:t>
      </w:r>
      <w:bookmarkEnd w:id="17"/>
    </w:p>
    <w:p w:rsidR="00156AFA" w:rsidRPr="00D00F32" w:rsidRDefault="00156AFA" w:rsidP="00156AFA">
      <w:pPr>
        <w:ind w:firstLineChars="200" w:firstLine="482"/>
        <w:rPr>
          <w:b/>
        </w:rPr>
      </w:pPr>
      <w:r w:rsidRPr="00D00F32">
        <w:rPr>
          <w:rFonts w:hint="eastAsia"/>
          <w:b/>
        </w:rPr>
        <w:t>函数之间或类的方法之间用空行分隔，表示一段新的代码的开始。类和函数入口之间也用一行空行分隔，以突出函数入口的开始。</w:t>
      </w:r>
    </w:p>
    <w:p w:rsidR="00156AFA" w:rsidRDefault="00156AFA" w:rsidP="00156AFA">
      <w:pPr>
        <w:ind w:firstLineChars="200" w:firstLine="480"/>
      </w:pPr>
      <w:r>
        <w:rPr>
          <w:rFonts w:hint="eastAsia"/>
        </w:rPr>
        <w:t>空行与代码缩进不同，空行并不是</w:t>
      </w:r>
      <w:r>
        <w:t>Python语法的一部分。书写时不插入空行，Python解释器运行也不会出错。但是空行的作用在于分隔两段不同功能或含义的代码，便于日后代码的维护或重构。</w:t>
      </w:r>
    </w:p>
    <w:p w:rsidR="00132B4F" w:rsidRDefault="00156AFA" w:rsidP="00156AFA">
      <w:pPr>
        <w:ind w:firstLineChars="200" w:firstLine="480"/>
      </w:pPr>
      <w:r w:rsidRPr="00156AFA">
        <w:rPr>
          <w:rFonts w:hint="eastAsia"/>
          <w:highlight w:val="yellow"/>
        </w:rPr>
        <w:t>记住：空行也是程序代码的一部分。</w:t>
      </w:r>
    </w:p>
    <w:p w:rsidR="00132B4F" w:rsidRDefault="00132B4F" w:rsidP="00AF22B9">
      <w:pPr>
        <w:ind w:firstLineChars="200" w:firstLine="480"/>
      </w:pPr>
    </w:p>
    <w:p w:rsidR="00156AFA" w:rsidRDefault="00156AFA" w:rsidP="00AF22B9">
      <w:pPr>
        <w:ind w:firstLineChars="200" w:firstLine="480"/>
      </w:pPr>
    </w:p>
    <w:p w:rsidR="00156AFA" w:rsidRDefault="00D00F32" w:rsidP="00D00F32">
      <w:pPr>
        <w:pStyle w:val="20"/>
      </w:pPr>
      <w:bookmarkStart w:id="18" w:name="_Toc480309874"/>
      <w:r w:rsidRPr="00D00F32">
        <w:rPr>
          <w:rFonts w:hint="eastAsia"/>
        </w:rPr>
        <w:t>等待用户输入</w:t>
      </w:r>
      <w:bookmarkEnd w:id="18"/>
    </w:p>
    <w:p w:rsidR="00D00F32" w:rsidRDefault="00D00F32" w:rsidP="00D00F32">
      <w:pPr>
        <w:ind w:firstLineChars="200" w:firstLine="480"/>
      </w:pPr>
      <w:r>
        <w:rPr>
          <w:rFonts w:hint="eastAsia"/>
        </w:rPr>
        <w:t>执行下面的程序在按回车键后就会等待用户输入：</w:t>
      </w:r>
    </w:p>
    <w:p w:rsidR="00D00F32" w:rsidRDefault="00D00F32" w:rsidP="00D00F32">
      <w:pPr>
        <w:pStyle w:val="ab"/>
      </w:pPr>
      <w:r>
        <w:t>#!/usr/bin/python3</w:t>
      </w:r>
    </w:p>
    <w:p w:rsidR="00156AFA" w:rsidRDefault="00D00F32" w:rsidP="00D00F32">
      <w:pPr>
        <w:pStyle w:val="ab"/>
      </w:pPr>
      <w:r>
        <w:t>input("\n\n按下 enter 键后退出。")</w:t>
      </w:r>
    </w:p>
    <w:p w:rsidR="00156AFA" w:rsidRDefault="00D00F32" w:rsidP="00AF22B9">
      <w:pPr>
        <w:ind w:firstLineChars="200" w:firstLine="480"/>
      </w:pPr>
      <w:r w:rsidRPr="00D00F32">
        <w:rPr>
          <w:rFonts w:hint="eastAsia"/>
        </w:rPr>
        <w:t>以上代码中</w:t>
      </w:r>
      <w:r w:rsidRPr="00D00F32">
        <w:t xml:space="preserve"> ，"\n\n"在结果输出前会输出两个新的空行。一旦用户按下键时，程序将退出。</w:t>
      </w:r>
    </w:p>
    <w:p w:rsidR="00156AFA" w:rsidRDefault="00156AFA" w:rsidP="00AF22B9">
      <w:pPr>
        <w:ind w:firstLineChars="200" w:firstLine="480"/>
      </w:pPr>
    </w:p>
    <w:p w:rsidR="00156AFA" w:rsidRDefault="00156AFA" w:rsidP="00AF22B9">
      <w:pPr>
        <w:ind w:firstLineChars="200" w:firstLine="480"/>
      </w:pPr>
    </w:p>
    <w:p w:rsidR="00156AFA" w:rsidRDefault="00D00F32" w:rsidP="00D00F32">
      <w:pPr>
        <w:pStyle w:val="20"/>
      </w:pPr>
      <w:bookmarkStart w:id="19" w:name="_Toc480309875"/>
      <w:r w:rsidRPr="00D00F32">
        <w:rPr>
          <w:rFonts w:hint="eastAsia"/>
        </w:rPr>
        <w:t>同一行显示多条语句</w:t>
      </w:r>
      <w:bookmarkEnd w:id="19"/>
    </w:p>
    <w:p w:rsidR="00D00F32" w:rsidRDefault="00D00F32" w:rsidP="00D00F32">
      <w:pPr>
        <w:ind w:firstLineChars="200" w:firstLine="480"/>
      </w:pPr>
      <w:r>
        <w:t>Python可以在同一行中使用多条语句，语句之间使用分号(;)分割，以下是一个简单的实例：</w:t>
      </w:r>
    </w:p>
    <w:p w:rsidR="00D00F32" w:rsidRDefault="00D00F32" w:rsidP="00D00F32">
      <w:pPr>
        <w:pStyle w:val="ab"/>
      </w:pPr>
      <w:r>
        <w:t>#!/usr/bin/python3</w:t>
      </w:r>
    </w:p>
    <w:p w:rsidR="00D00F32" w:rsidRDefault="00D00F32" w:rsidP="00D00F32">
      <w:pPr>
        <w:pStyle w:val="ab"/>
      </w:pPr>
      <w:r>
        <w:t>import sys; x = 'runoob'; sys.stdout.write(x + '\n')</w:t>
      </w:r>
    </w:p>
    <w:p w:rsidR="00D00F32" w:rsidRDefault="00D00F32" w:rsidP="00D00F32">
      <w:pPr>
        <w:ind w:firstLineChars="200" w:firstLine="480"/>
      </w:pPr>
      <w:r>
        <w:rPr>
          <w:rFonts w:hint="eastAsia"/>
        </w:rPr>
        <w:t>执行以上代码，输入结果为：</w:t>
      </w:r>
    </w:p>
    <w:p w:rsidR="00D00F32" w:rsidRDefault="00D00F32" w:rsidP="00D00F32">
      <w:pPr>
        <w:pStyle w:val="ab"/>
      </w:pPr>
      <w:r>
        <w:t>$ python3 test.py</w:t>
      </w:r>
    </w:p>
    <w:p w:rsidR="00156AFA" w:rsidRDefault="00D00F32" w:rsidP="00D00F32">
      <w:pPr>
        <w:pStyle w:val="ab"/>
      </w:pPr>
      <w:r>
        <w:t>runoob</w:t>
      </w:r>
    </w:p>
    <w:p w:rsidR="00156AFA" w:rsidRDefault="00156AFA" w:rsidP="00AF22B9">
      <w:pPr>
        <w:ind w:firstLineChars="200" w:firstLine="480"/>
      </w:pPr>
    </w:p>
    <w:p w:rsidR="00D00F32" w:rsidRDefault="00D00F32" w:rsidP="00D00F32">
      <w:pPr>
        <w:ind w:firstLineChars="200" w:firstLine="480"/>
      </w:pPr>
    </w:p>
    <w:p w:rsidR="00156AFA" w:rsidRDefault="00D00F32" w:rsidP="00D00F32">
      <w:pPr>
        <w:pStyle w:val="20"/>
      </w:pPr>
      <w:bookmarkStart w:id="20" w:name="_Toc480309876"/>
      <w:r>
        <w:rPr>
          <w:rFonts w:hint="eastAsia"/>
        </w:rPr>
        <w:t>多个语句构成代码组</w:t>
      </w:r>
      <w:bookmarkEnd w:id="20"/>
    </w:p>
    <w:p w:rsidR="00D00F32" w:rsidRDefault="00D00F32" w:rsidP="00D00F32">
      <w:pPr>
        <w:ind w:firstLineChars="200" w:firstLine="480"/>
      </w:pPr>
      <w:r>
        <w:rPr>
          <w:rFonts w:hint="eastAsia"/>
        </w:rPr>
        <w:t>缩进相同的一组语句构成一个代码块，我们称之代码组。</w:t>
      </w:r>
    </w:p>
    <w:p w:rsidR="00D00F32" w:rsidRDefault="00D00F32" w:rsidP="00D00F32">
      <w:pPr>
        <w:ind w:firstLineChars="200" w:firstLine="480"/>
      </w:pPr>
      <w:r>
        <w:rPr>
          <w:rFonts w:hint="eastAsia"/>
        </w:rPr>
        <w:t>像</w:t>
      </w:r>
      <w:r>
        <w:t>if、while、def和class这样的复合语句，首行以关键字开始，以</w:t>
      </w:r>
      <w:r w:rsidRPr="00D00F32">
        <w:rPr>
          <w:highlight w:val="yellow"/>
        </w:rPr>
        <w:t>冒号( : )</w:t>
      </w:r>
      <w:r>
        <w:t>结束，该行之后的一行或多行代码构成代码组。</w:t>
      </w:r>
    </w:p>
    <w:p w:rsidR="00D00F32" w:rsidRDefault="00D00F32" w:rsidP="00D00F32">
      <w:pPr>
        <w:ind w:firstLineChars="200" w:firstLine="480"/>
      </w:pPr>
      <w:r>
        <w:rPr>
          <w:rFonts w:hint="eastAsia"/>
        </w:rPr>
        <w:t>我们将首行及后面的代码组称为一个子句</w:t>
      </w:r>
      <w:r>
        <w:t>(clause)。</w:t>
      </w:r>
    </w:p>
    <w:p w:rsidR="00D00F32" w:rsidRDefault="00D00F32" w:rsidP="00D00F32">
      <w:pPr>
        <w:ind w:firstLineChars="200" w:firstLine="480"/>
      </w:pPr>
      <w:r>
        <w:rPr>
          <w:rFonts w:hint="eastAsia"/>
        </w:rPr>
        <w:t>如下实例：</w:t>
      </w:r>
    </w:p>
    <w:p w:rsidR="00D00F32" w:rsidRDefault="00D00F32" w:rsidP="00D00F32">
      <w:pPr>
        <w:pStyle w:val="ab"/>
      </w:pPr>
      <w:r>
        <w:lastRenderedPageBreak/>
        <w:t>if expression</w:t>
      </w:r>
      <w:r w:rsidRPr="00D00F32">
        <w:rPr>
          <w:highlight w:val="yellow"/>
        </w:rPr>
        <w:t xml:space="preserve"> : </w:t>
      </w:r>
    </w:p>
    <w:p w:rsidR="00D00F32" w:rsidRDefault="00D00F32" w:rsidP="00D00F32">
      <w:pPr>
        <w:pStyle w:val="ab"/>
      </w:pPr>
      <w:r>
        <w:t xml:space="preserve">   suite</w:t>
      </w:r>
    </w:p>
    <w:p w:rsidR="00D00F32" w:rsidRDefault="00D00F32" w:rsidP="00D00F32">
      <w:pPr>
        <w:pStyle w:val="ab"/>
      </w:pPr>
      <w:r>
        <w:t xml:space="preserve">elif expression </w:t>
      </w:r>
      <w:r w:rsidRPr="00D00F32">
        <w:rPr>
          <w:highlight w:val="yellow"/>
        </w:rPr>
        <w:t xml:space="preserve">: </w:t>
      </w:r>
    </w:p>
    <w:p w:rsidR="00D00F32" w:rsidRDefault="00D00F32" w:rsidP="00D00F32">
      <w:pPr>
        <w:pStyle w:val="ab"/>
      </w:pPr>
      <w:r>
        <w:t xml:space="preserve">   suite </w:t>
      </w:r>
    </w:p>
    <w:p w:rsidR="00D00F32" w:rsidRDefault="00D00F32" w:rsidP="00D00F32">
      <w:pPr>
        <w:pStyle w:val="ab"/>
      </w:pPr>
      <w:r>
        <w:t>else</w:t>
      </w:r>
      <w:r w:rsidRPr="00D00F32">
        <w:rPr>
          <w:highlight w:val="yellow"/>
        </w:rPr>
        <w:t xml:space="preserve"> : </w:t>
      </w:r>
    </w:p>
    <w:p w:rsidR="00156AFA" w:rsidRDefault="00D00F32" w:rsidP="00D00F32">
      <w:pPr>
        <w:pStyle w:val="ab"/>
      </w:pPr>
      <w:r>
        <w:t xml:space="preserve">   suite</w:t>
      </w:r>
    </w:p>
    <w:p w:rsidR="00156AFA" w:rsidRDefault="00156AFA" w:rsidP="00AF22B9">
      <w:pPr>
        <w:ind w:firstLineChars="200" w:firstLine="480"/>
      </w:pPr>
    </w:p>
    <w:p w:rsidR="00156AFA" w:rsidRDefault="005E67CC" w:rsidP="005E67CC">
      <w:pPr>
        <w:pStyle w:val="20"/>
      </w:pPr>
      <w:bookmarkStart w:id="21" w:name="_Toc480309877"/>
      <w:r w:rsidRPr="005E67CC">
        <w:t>Print 输出</w:t>
      </w:r>
      <w:bookmarkEnd w:id="21"/>
    </w:p>
    <w:p w:rsidR="005E67CC" w:rsidRDefault="005E67CC" w:rsidP="005E67CC">
      <w:pPr>
        <w:ind w:firstLineChars="200" w:firstLine="480"/>
      </w:pPr>
      <w:r>
        <w:t>print 默认输出是换行的，如果</w:t>
      </w:r>
      <w:r w:rsidRPr="005E67CC">
        <w:rPr>
          <w:highlight w:val="yellow"/>
        </w:rPr>
        <w:t>要实现不换行需要在变量末尾加上 end=""：</w:t>
      </w:r>
    </w:p>
    <w:p w:rsidR="005E67CC" w:rsidRDefault="005E67CC" w:rsidP="005E67CC">
      <w:pPr>
        <w:pStyle w:val="ab"/>
      </w:pPr>
      <w:r>
        <w:t>#!/usr/bin/python3</w:t>
      </w:r>
    </w:p>
    <w:p w:rsidR="005E67CC" w:rsidRDefault="005E67CC" w:rsidP="005E67CC">
      <w:pPr>
        <w:pStyle w:val="ab"/>
      </w:pPr>
      <w:r>
        <w:t>x="a"</w:t>
      </w:r>
    </w:p>
    <w:p w:rsidR="005E67CC" w:rsidRDefault="005E67CC" w:rsidP="005E67CC">
      <w:pPr>
        <w:pStyle w:val="ab"/>
      </w:pPr>
      <w:r>
        <w:t>y="b"</w:t>
      </w:r>
    </w:p>
    <w:p w:rsidR="005E67CC" w:rsidRDefault="005E67CC" w:rsidP="005E67CC">
      <w:pPr>
        <w:pStyle w:val="ab"/>
      </w:pPr>
      <w:r>
        <w:t># 换行输出</w:t>
      </w:r>
    </w:p>
    <w:p w:rsidR="005E67CC" w:rsidRDefault="005E67CC" w:rsidP="005E67CC">
      <w:pPr>
        <w:pStyle w:val="ab"/>
      </w:pPr>
      <w:r>
        <w:t>print( x )</w:t>
      </w:r>
    </w:p>
    <w:p w:rsidR="005E67CC" w:rsidRDefault="005E67CC" w:rsidP="005E67CC">
      <w:pPr>
        <w:pStyle w:val="ab"/>
      </w:pPr>
      <w:r>
        <w:t>print( y )</w:t>
      </w:r>
    </w:p>
    <w:p w:rsidR="005E67CC" w:rsidRDefault="005E67CC" w:rsidP="005E67CC">
      <w:pPr>
        <w:pStyle w:val="ab"/>
      </w:pPr>
      <w:r>
        <w:t>print('---------')</w:t>
      </w:r>
    </w:p>
    <w:p w:rsidR="005E67CC" w:rsidRPr="00745707" w:rsidRDefault="005E67CC" w:rsidP="005E67CC">
      <w:pPr>
        <w:ind w:firstLineChars="200" w:firstLine="482"/>
        <w:rPr>
          <w:b/>
        </w:rPr>
      </w:pPr>
      <w:r w:rsidRPr="00745707">
        <w:rPr>
          <w:b/>
        </w:rPr>
        <w:t># 不换行输出</w:t>
      </w:r>
    </w:p>
    <w:p w:rsidR="005E67CC" w:rsidRDefault="005E67CC" w:rsidP="005E67CC">
      <w:pPr>
        <w:pStyle w:val="ab"/>
      </w:pPr>
      <w:r>
        <w:t xml:space="preserve">print( x, </w:t>
      </w:r>
      <w:r w:rsidRPr="0046518C">
        <w:rPr>
          <w:highlight w:val="yellow"/>
        </w:rPr>
        <w:t xml:space="preserve">end=" " </w:t>
      </w:r>
      <w:r>
        <w:t>)</w:t>
      </w:r>
    </w:p>
    <w:p w:rsidR="005E67CC" w:rsidRDefault="005E67CC" w:rsidP="005E67CC">
      <w:pPr>
        <w:pStyle w:val="ab"/>
      </w:pPr>
      <w:r>
        <w:t xml:space="preserve">print( y, </w:t>
      </w:r>
      <w:r w:rsidRPr="0046518C">
        <w:rPr>
          <w:highlight w:val="yellow"/>
        </w:rPr>
        <w:t xml:space="preserve">end=" " </w:t>
      </w:r>
      <w:r>
        <w:t>)</w:t>
      </w:r>
    </w:p>
    <w:p w:rsidR="005E67CC" w:rsidRDefault="005E67CC" w:rsidP="005E67CC">
      <w:pPr>
        <w:pStyle w:val="ab"/>
      </w:pPr>
      <w:r>
        <w:t>print()</w:t>
      </w:r>
    </w:p>
    <w:p w:rsidR="005E67CC" w:rsidRDefault="005E67CC" w:rsidP="005E67CC">
      <w:pPr>
        <w:ind w:firstLineChars="200" w:firstLine="480"/>
      </w:pPr>
      <w:r>
        <w:rPr>
          <w:rFonts w:hint="eastAsia"/>
        </w:rPr>
        <w:t>以上实例执行结果为：</w:t>
      </w:r>
    </w:p>
    <w:p w:rsidR="005E67CC" w:rsidRDefault="005E67CC" w:rsidP="005E67CC">
      <w:pPr>
        <w:pStyle w:val="ab"/>
      </w:pPr>
      <w:r>
        <w:t>a</w:t>
      </w:r>
    </w:p>
    <w:p w:rsidR="005E67CC" w:rsidRDefault="005E67CC" w:rsidP="005E67CC">
      <w:pPr>
        <w:pStyle w:val="ab"/>
      </w:pPr>
      <w:r>
        <w:t>b</w:t>
      </w:r>
    </w:p>
    <w:p w:rsidR="005E67CC" w:rsidRDefault="005E67CC" w:rsidP="005E67CC">
      <w:pPr>
        <w:pStyle w:val="ab"/>
      </w:pPr>
      <w:r>
        <w:t>---------</w:t>
      </w:r>
    </w:p>
    <w:p w:rsidR="00156AFA" w:rsidRDefault="005E67CC" w:rsidP="005E67CC">
      <w:pPr>
        <w:pStyle w:val="ab"/>
      </w:pPr>
      <w:r>
        <w:t>a b</w:t>
      </w:r>
    </w:p>
    <w:p w:rsidR="00156AFA" w:rsidRDefault="00156AFA" w:rsidP="00AF22B9">
      <w:pPr>
        <w:ind w:firstLineChars="200" w:firstLine="480"/>
      </w:pPr>
    </w:p>
    <w:p w:rsidR="00156AFA" w:rsidRDefault="00156AFA" w:rsidP="00AF22B9">
      <w:pPr>
        <w:ind w:firstLineChars="200" w:firstLine="480"/>
      </w:pPr>
    </w:p>
    <w:p w:rsidR="00156AFA" w:rsidRDefault="00156AFA" w:rsidP="00AF22B9">
      <w:pPr>
        <w:ind w:firstLineChars="200" w:firstLine="480"/>
      </w:pPr>
    </w:p>
    <w:p w:rsidR="00156AFA" w:rsidRDefault="000D1DCC" w:rsidP="000D1DCC">
      <w:pPr>
        <w:pStyle w:val="20"/>
      </w:pPr>
      <w:r w:rsidRPr="000D1DCC">
        <w:t>import 与 from...import</w:t>
      </w:r>
    </w:p>
    <w:p w:rsidR="000D1DCC" w:rsidRDefault="000D1DCC" w:rsidP="000D1DCC">
      <w:pPr>
        <w:ind w:firstLineChars="200" w:firstLine="480"/>
      </w:pPr>
      <w:r>
        <w:rPr>
          <w:rFonts w:hint="eastAsia"/>
        </w:rPr>
        <w:t>在</w:t>
      </w:r>
      <w:r>
        <w:t xml:space="preserve"> python 用 import 或者 from...import 来导入相应的模块。</w:t>
      </w:r>
    </w:p>
    <w:p w:rsidR="000D1DCC" w:rsidRDefault="000D1DCC" w:rsidP="000D1DCC">
      <w:pPr>
        <w:pStyle w:val="a9"/>
        <w:numPr>
          <w:ilvl w:val="0"/>
          <w:numId w:val="8"/>
        </w:numPr>
      </w:pPr>
      <w:r>
        <w:rPr>
          <w:rFonts w:hint="eastAsia"/>
        </w:rPr>
        <w:t>将整个模块</w:t>
      </w:r>
      <w:r>
        <w:t>(somemodule)导入，格式为： import somemodule</w:t>
      </w:r>
    </w:p>
    <w:p w:rsidR="000D1DCC" w:rsidRDefault="000D1DCC" w:rsidP="000D1DCC">
      <w:pPr>
        <w:pStyle w:val="a9"/>
        <w:numPr>
          <w:ilvl w:val="0"/>
          <w:numId w:val="8"/>
        </w:numPr>
      </w:pPr>
      <w:r>
        <w:rPr>
          <w:rFonts w:hint="eastAsia"/>
        </w:rPr>
        <w:t>从某个模块中导入某个函数</w:t>
      </w:r>
      <w:r>
        <w:t>,格式为： from somemodule import somefunction</w:t>
      </w:r>
    </w:p>
    <w:p w:rsidR="000D1DCC" w:rsidRDefault="000D1DCC" w:rsidP="000D1DCC">
      <w:pPr>
        <w:pStyle w:val="a9"/>
        <w:numPr>
          <w:ilvl w:val="0"/>
          <w:numId w:val="8"/>
        </w:numPr>
      </w:pPr>
      <w:r>
        <w:rPr>
          <w:rFonts w:hint="eastAsia"/>
        </w:rPr>
        <w:t>从某个模块中导入多个函数</w:t>
      </w:r>
      <w:r>
        <w:t>,格式为： from somemodule import firstfunc, secondfunc, thirdfunc</w:t>
      </w:r>
    </w:p>
    <w:p w:rsidR="000D1DCC" w:rsidRDefault="000D1DCC" w:rsidP="000D1DCC">
      <w:pPr>
        <w:pStyle w:val="a9"/>
        <w:numPr>
          <w:ilvl w:val="0"/>
          <w:numId w:val="8"/>
        </w:numPr>
      </w:pPr>
      <w:r>
        <w:rPr>
          <w:rFonts w:hint="eastAsia"/>
        </w:rPr>
        <w:lastRenderedPageBreak/>
        <w:t>将某个模块中的全部函数导入，格式为：</w:t>
      </w:r>
      <w:r>
        <w:t xml:space="preserve"> from somemodule import *</w:t>
      </w:r>
    </w:p>
    <w:p w:rsidR="000D1DCC" w:rsidRDefault="000D1DCC" w:rsidP="000D1DCC">
      <w:pPr>
        <w:ind w:firstLineChars="200" w:firstLine="480"/>
      </w:pPr>
      <w:r>
        <w:rPr>
          <w:rFonts w:hint="eastAsia"/>
        </w:rPr>
        <w:t>（1）</w:t>
      </w:r>
      <w:r>
        <w:rPr>
          <w:rFonts w:hint="eastAsia"/>
        </w:rPr>
        <w:t>导入</w:t>
      </w:r>
      <w:r>
        <w:t xml:space="preserve"> sys 模块</w:t>
      </w:r>
    </w:p>
    <w:p w:rsidR="000D1DCC" w:rsidRDefault="000D1DCC" w:rsidP="000D1DCC">
      <w:pPr>
        <w:pStyle w:val="ab"/>
      </w:pPr>
      <w:r>
        <w:t>import sys</w:t>
      </w:r>
    </w:p>
    <w:p w:rsidR="000D1DCC" w:rsidRDefault="000D1DCC" w:rsidP="000D1DCC">
      <w:pPr>
        <w:pStyle w:val="ab"/>
      </w:pPr>
      <w:r>
        <w:t>print('================Python import mode==========================');</w:t>
      </w:r>
    </w:p>
    <w:p w:rsidR="000D1DCC" w:rsidRDefault="000D1DCC" w:rsidP="000D1DCC">
      <w:pPr>
        <w:pStyle w:val="ab"/>
      </w:pPr>
      <w:r>
        <w:t>print ('命令行参数为:')</w:t>
      </w:r>
    </w:p>
    <w:p w:rsidR="000D1DCC" w:rsidRDefault="000D1DCC" w:rsidP="000D1DCC">
      <w:pPr>
        <w:pStyle w:val="ab"/>
      </w:pPr>
      <w:r>
        <w:t>for i in sys.argv:</w:t>
      </w:r>
    </w:p>
    <w:p w:rsidR="000D1DCC" w:rsidRDefault="000D1DCC" w:rsidP="000D1DCC">
      <w:pPr>
        <w:pStyle w:val="ab"/>
      </w:pPr>
      <w:r>
        <w:t xml:space="preserve">    print (i)</w:t>
      </w:r>
    </w:p>
    <w:p w:rsidR="000D1DCC" w:rsidRDefault="000D1DCC" w:rsidP="000D1DCC">
      <w:pPr>
        <w:pStyle w:val="ab"/>
      </w:pPr>
      <w:r>
        <w:t>print ('\n python 路径为',sys.path)</w:t>
      </w:r>
    </w:p>
    <w:p w:rsidR="000D1DCC" w:rsidRDefault="000D1DCC" w:rsidP="000D1DCC">
      <w:pPr>
        <w:ind w:firstLineChars="200" w:firstLine="480"/>
      </w:pPr>
      <w:r>
        <w:rPr>
          <w:rFonts w:hint="eastAsia"/>
        </w:rPr>
        <w:t>（2）</w:t>
      </w:r>
      <w:r>
        <w:rPr>
          <w:rFonts w:hint="eastAsia"/>
        </w:rPr>
        <w:t>导入</w:t>
      </w:r>
      <w:r>
        <w:t xml:space="preserve"> sys 模块的 argv,path 成员</w:t>
      </w:r>
    </w:p>
    <w:p w:rsidR="000D1DCC" w:rsidRDefault="000D1DCC" w:rsidP="000D1DCC">
      <w:pPr>
        <w:pStyle w:val="ab"/>
      </w:pPr>
      <w:r>
        <w:t>from sys import argv,path  #  导入特定的成员</w:t>
      </w:r>
    </w:p>
    <w:p w:rsidR="000D1DCC" w:rsidRDefault="000D1DCC" w:rsidP="000D1DCC">
      <w:pPr>
        <w:pStyle w:val="ab"/>
      </w:pPr>
      <w:r>
        <w:t xml:space="preserve"> </w:t>
      </w:r>
    </w:p>
    <w:p w:rsidR="000D1DCC" w:rsidRDefault="000D1DCC" w:rsidP="000D1DCC">
      <w:pPr>
        <w:pStyle w:val="ab"/>
      </w:pPr>
      <w:r>
        <w:t>print('================python from import===================================')</w:t>
      </w:r>
    </w:p>
    <w:p w:rsidR="00156AFA" w:rsidRDefault="000D1DCC" w:rsidP="000D1DCC">
      <w:pPr>
        <w:pStyle w:val="ab"/>
      </w:pPr>
      <w:r>
        <w:t>print('path:',path) # 因为已经导入path成员，所以此处引用时不需要加sys.path</w:t>
      </w:r>
    </w:p>
    <w:p w:rsidR="00156AFA" w:rsidRDefault="00156AFA" w:rsidP="00AF22B9">
      <w:pPr>
        <w:ind w:firstLineChars="200" w:firstLine="480"/>
      </w:pPr>
    </w:p>
    <w:p w:rsidR="00156AFA" w:rsidRDefault="00156AFA" w:rsidP="00AF22B9">
      <w:pPr>
        <w:ind w:firstLineChars="200" w:firstLine="480"/>
      </w:pPr>
    </w:p>
    <w:p w:rsidR="00156AFA" w:rsidRDefault="00156AFA" w:rsidP="00AF22B9">
      <w:pPr>
        <w:ind w:firstLineChars="200" w:firstLine="480"/>
      </w:pPr>
    </w:p>
    <w:p w:rsidR="00156AFA" w:rsidRDefault="00156AFA" w:rsidP="00AF22B9">
      <w:pPr>
        <w:ind w:firstLineChars="200" w:firstLine="480"/>
      </w:pPr>
    </w:p>
    <w:p w:rsidR="00156AFA" w:rsidRDefault="00156AFA" w:rsidP="00AF22B9">
      <w:pPr>
        <w:ind w:firstLineChars="200" w:firstLine="480"/>
      </w:pPr>
    </w:p>
    <w:p w:rsidR="00156AFA" w:rsidRPr="00AF22B9" w:rsidRDefault="00156AFA" w:rsidP="00AF22B9">
      <w:pPr>
        <w:ind w:firstLineChars="200" w:firstLine="480"/>
      </w:pPr>
    </w:p>
    <w:p w:rsidR="008A6D4B" w:rsidRDefault="008D1A8C" w:rsidP="007157F9">
      <w:pPr>
        <w:pStyle w:val="3"/>
      </w:pPr>
      <w:bookmarkStart w:id="22" w:name="_Toc480309878"/>
      <w:r>
        <w:rPr>
          <w:rFonts w:hint="eastAsia"/>
        </w:rPr>
        <w:t>三级</w:t>
      </w:r>
      <w:r w:rsidR="007157F9">
        <w:rPr>
          <w:rFonts w:hint="eastAsia"/>
        </w:rPr>
        <w:t>示例</w:t>
      </w:r>
      <w:bookmarkEnd w:id="22"/>
    </w:p>
    <w:p w:rsidR="007157F9" w:rsidRPr="009F687F" w:rsidRDefault="007157F9" w:rsidP="007157F9">
      <w:pPr>
        <w:pStyle w:val="ab"/>
      </w:pPr>
      <w:r w:rsidRPr="009F687F">
        <w:t>/usr/sbin/groupadd mysql</w:t>
      </w:r>
    </w:p>
    <w:p w:rsidR="007157F9" w:rsidRPr="009F687F" w:rsidRDefault="007157F9" w:rsidP="007157F9">
      <w:pPr>
        <w:pStyle w:val="ab"/>
      </w:pPr>
      <w:r w:rsidRPr="009F687F">
        <w:t>/usr/sbin/useradd -g mysql mysql</w:t>
      </w:r>
    </w:p>
    <w:p w:rsidR="007157F9" w:rsidRPr="009F687F" w:rsidRDefault="007157F9" w:rsidP="007157F9">
      <w:pPr>
        <w:pStyle w:val="ab"/>
      </w:pPr>
      <w:r w:rsidRPr="009F687F">
        <w:t>tar zxf mysql-5.5.3-m3.tar.gz</w:t>
      </w:r>
    </w:p>
    <w:p w:rsidR="00A833C2" w:rsidRPr="00C93837" w:rsidRDefault="00A833C2" w:rsidP="008D1A8C"/>
    <w:sectPr w:rsidR="00A833C2" w:rsidRPr="00C93837" w:rsidSect="0052613E">
      <w:footerReference w:type="default" r:id="rId16"/>
      <w:pgSz w:w="11906" w:h="16838"/>
      <w:pgMar w:top="720" w:right="720" w:bottom="720" w:left="72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4C8" w:rsidRDefault="00DB04C8" w:rsidP="00947D67">
      <w:pPr>
        <w:ind w:firstLine="560"/>
      </w:pPr>
      <w:r>
        <w:separator/>
      </w:r>
    </w:p>
  </w:endnote>
  <w:endnote w:type="continuationSeparator" w:id="0">
    <w:p w:rsidR="00DB04C8" w:rsidRDefault="00DB04C8" w:rsidP="00947D67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EEC" w:rsidRDefault="008F7EEC" w:rsidP="00940905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EEC" w:rsidRDefault="008F7EEC" w:rsidP="009F7CD8">
    <w:pPr>
      <w:pStyle w:val="a8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="00230ADB" w:rsidRPr="00230ADB">
      <w:rPr>
        <w:noProof/>
        <w:lang w:val="zh-CN"/>
      </w:rPr>
      <w:t>I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EEC" w:rsidRDefault="008F7EEC" w:rsidP="00940905">
    <w:pPr>
      <w:pStyle w:val="a8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EEC" w:rsidRDefault="008F7EEC" w:rsidP="009F7CD8">
    <w:pPr>
      <w:pStyle w:val="a8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="00141DBA" w:rsidRPr="00141DBA">
      <w:rPr>
        <w:noProof/>
        <w:lang w:val="zh-CN"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4C8" w:rsidRDefault="00DB04C8" w:rsidP="00947D67">
      <w:pPr>
        <w:ind w:firstLine="560"/>
      </w:pPr>
      <w:r>
        <w:separator/>
      </w:r>
    </w:p>
  </w:footnote>
  <w:footnote w:type="continuationSeparator" w:id="0">
    <w:p w:rsidR="00DB04C8" w:rsidRDefault="00DB04C8" w:rsidP="00947D67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EEC" w:rsidRDefault="008F7EEC" w:rsidP="00940905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EEC" w:rsidRPr="00AB2F9F" w:rsidRDefault="00AB2F9F" w:rsidP="00AB2F9F">
    <w:pPr>
      <w:pStyle w:val="a6"/>
      <w:jc w:val="left"/>
      <w:rPr>
        <w:sz w:val="21"/>
        <w:szCs w:val="21"/>
      </w:rPr>
    </w:pPr>
    <w:r w:rsidRPr="006679E4">
      <w:rPr>
        <w:rFonts w:hint="eastAsia"/>
        <w:b/>
        <w:sz w:val="21"/>
        <w:szCs w:val="21"/>
      </w:rPr>
      <w:t>老男孩linux运维实战培训学生总结</w:t>
    </w:r>
    <w:r>
      <w:rPr>
        <w:rFonts w:hint="eastAsia"/>
        <w:b/>
        <w:sz w:val="21"/>
        <w:szCs w:val="21"/>
      </w:rPr>
      <w:t>文档</w:t>
    </w:r>
    <w:r w:rsidRPr="006679E4">
      <w:rPr>
        <w:rFonts w:hint="eastAsia"/>
        <w:b/>
        <w:sz w:val="21"/>
        <w:szCs w:val="21"/>
      </w:rPr>
      <w:t xml:space="preserve"> </w:t>
    </w:r>
    <w:r>
      <w:rPr>
        <w:rFonts w:hint="eastAsia"/>
        <w:sz w:val="21"/>
        <w:szCs w:val="21"/>
      </w:rPr>
      <w:t xml:space="preserve">                      </w:t>
    </w:r>
    <w:r>
      <w:rPr>
        <w:sz w:val="21"/>
        <w:szCs w:val="21"/>
      </w:rPr>
      <w:t xml:space="preserve">           </w:t>
    </w:r>
    <w:r w:rsidRPr="00AB2F9F">
      <w:rPr>
        <w:b/>
        <w:sz w:val="21"/>
        <w:szCs w:val="21"/>
      </w:rPr>
      <w:t>http://www.oldboyedu.com/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EEC" w:rsidRDefault="008F7EEC" w:rsidP="00940905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E7C82"/>
    <w:multiLevelType w:val="hybridMultilevel"/>
    <w:tmpl w:val="C824A22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34765B8"/>
    <w:multiLevelType w:val="hybridMultilevel"/>
    <w:tmpl w:val="FF2CC35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CFB0E7F"/>
    <w:multiLevelType w:val="hybridMultilevel"/>
    <w:tmpl w:val="C2084504"/>
    <w:lvl w:ilvl="0" w:tplc="37D436C2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383B93"/>
    <w:multiLevelType w:val="multilevel"/>
    <w:tmpl w:val="727ECB46"/>
    <w:styleLink w:val="2"/>
    <w:lvl w:ilvl="0">
      <w:start w:val="1"/>
      <w:numFmt w:val="chineseCountingThousand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921424C"/>
    <w:multiLevelType w:val="hybridMultilevel"/>
    <w:tmpl w:val="2780E1E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5AEE1616"/>
    <w:multiLevelType w:val="multilevel"/>
    <w:tmpl w:val="48C4E682"/>
    <w:lvl w:ilvl="0">
      <w:start w:val="1"/>
      <w:numFmt w:val="decimal"/>
      <w:pStyle w:val="1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F6A41CC"/>
    <w:multiLevelType w:val="hybridMultilevel"/>
    <w:tmpl w:val="BD70F8B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611A64DC"/>
    <w:multiLevelType w:val="hybridMultilevel"/>
    <w:tmpl w:val="B92082F2"/>
    <w:lvl w:ilvl="0" w:tplc="FB7A25DC">
      <w:start w:val="3"/>
      <w:numFmt w:val="bullet"/>
      <w:pStyle w:val="10"/>
      <w:lvlText w:val=""/>
      <w:lvlJc w:val="left"/>
      <w:pPr>
        <w:ind w:left="420" w:hanging="420"/>
      </w:pPr>
      <w:rPr>
        <w:rFonts w:ascii="Wingdings" w:eastAsia="宋体" w:hAnsi="Wingdings" w:cs="Times New Roman" w:hint="default"/>
        <w:color w:val="FFC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6"/>
  </w:num>
  <w:num w:numId="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8E1"/>
    <w:rsid w:val="00006455"/>
    <w:rsid w:val="00006DC1"/>
    <w:rsid w:val="000131E8"/>
    <w:rsid w:val="00031505"/>
    <w:rsid w:val="00032999"/>
    <w:rsid w:val="000373F3"/>
    <w:rsid w:val="00037B10"/>
    <w:rsid w:val="00044433"/>
    <w:rsid w:val="00061092"/>
    <w:rsid w:val="00064A02"/>
    <w:rsid w:val="00072DC0"/>
    <w:rsid w:val="00073EE7"/>
    <w:rsid w:val="00075F1D"/>
    <w:rsid w:val="000817B1"/>
    <w:rsid w:val="00082651"/>
    <w:rsid w:val="00091D8B"/>
    <w:rsid w:val="00093700"/>
    <w:rsid w:val="000975BB"/>
    <w:rsid w:val="000A0D11"/>
    <w:rsid w:val="000A1BA4"/>
    <w:rsid w:val="000B56D1"/>
    <w:rsid w:val="000C1A16"/>
    <w:rsid w:val="000C3506"/>
    <w:rsid w:val="000C5FB3"/>
    <w:rsid w:val="000C67D6"/>
    <w:rsid w:val="000D1DCC"/>
    <w:rsid w:val="000E3167"/>
    <w:rsid w:val="000F5640"/>
    <w:rsid w:val="000F669E"/>
    <w:rsid w:val="00102690"/>
    <w:rsid w:val="00103425"/>
    <w:rsid w:val="00113666"/>
    <w:rsid w:val="00122037"/>
    <w:rsid w:val="00132B4F"/>
    <w:rsid w:val="00132D7D"/>
    <w:rsid w:val="00141DBA"/>
    <w:rsid w:val="00146214"/>
    <w:rsid w:val="00147907"/>
    <w:rsid w:val="00151E2E"/>
    <w:rsid w:val="00155369"/>
    <w:rsid w:val="00156661"/>
    <w:rsid w:val="00156AFA"/>
    <w:rsid w:val="00162AFE"/>
    <w:rsid w:val="001644A4"/>
    <w:rsid w:val="0016725B"/>
    <w:rsid w:val="001748E1"/>
    <w:rsid w:val="00176C3B"/>
    <w:rsid w:val="00177788"/>
    <w:rsid w:val="001A2E70"/>
    <w:rsid w:val="001A5D60"/>
    <w:rsid w:val="001A78B7"/>
    <w:rsid w:val="001B33EE"/>
    <w:rsid w:val="001C0AE1"/>
    <w:rsid w:val="001D038D"/>
    <w:rsid w:val="001D10C8"/>
    <w:rsid w:val="001E0E87"/>
    <w:rsid w:val="001F27B2"/>
    <w:rsid w:val="001F733E"/>
    <w:rsid w:val="00200029"/>
    <w:rsid w:val="002056B1"/>
    <w:rsid w:val="002072E1"/>
    <w:rsid w:val="002153DA"/>
    <w:rsid w:val="00215A8C"/>
    <w:rsid w:val="0022787D"/>
    <w:rsid w:val="00230946"/>
    <w:rsid w:val="00230ADB"/>
    <w:rsid w:val="002312D9"/>
    <w:rsid w:val="00231F3B"/>
    <w:rsid w:val="00232B35"/>
    <w:rsid w:val="00250517"/>
    <w:rsid w:val="00252BE8"/>
    <w:rsid w:val="00253503"/>
    <w:rsid w:val="0025799D"/>
    <w:rsid w:val="00260F24"/>
    <w:rsid w:val="002678E0"/>
    <w:rsid w:val="0027331F"/>
    <w:rsid w:val="002758CE"/>
    <w:rsid w:val="00282A23"/>
    <w:rsid w:val="002845D2"/>
    <w:rsid w:val="002A0A86"/>
    <w:rsid w:val="002A3417"/>
    <w:rsid w:val="002B4B0F"/>
    <w:rsid w:val="002C5F7D"/>
    <w:rsid w:val="002D150B"/>
    <w:rsid w:val="002D1CD9"/>
    <w:rsid w:val="002D63AC"/>
    <w:rsid w:val="002D7D80"/>
    <w:rsid w:val="0033358A"/>
    <w:rsid w:val="00336CA0"/>
    <w:rsid w:val="00341A73"/>
    <w:rsid w:val="0035732F"/>
    <w:rsid w:val="00360AF7"/>
    <w:rsid w:val="00362086"/>
    <w:rsid w:val="003634F8"/>
    <w:rsid w:val="003636A2"/>
    <w:rsid w:val="00366508"/>
    <w:rsid w:val="00367D3A"/>
    <w:rsid w:val="00373299"/>
    <w:rsid w:val="003763C7"/>
    <w:rsid w:val="00382FAD"/>
    <w:rsid w:val="00383746"/>
    <w:rsid w:val="00390355"/>
    <w:rsid w:val="00390DB6"/>
    <w:rsid w:val="003A2D13"/>
    <w:rsid w:val="003A5CD6"/>
    <w:rsid w:val="003A7046"/>
    <w:rsid w:val="003B7F6A"/>
    <w:rsid w:val="003C6FB0"/>
    <w:rsid w:val="003C7566"/>
    <w:rsid w:val="003D5D7B"/>
    <w:rsid w:val="003F2567"/>
    <w:rsid w:val="003F492E"/>
    <w:rsid w:val="003F5F42"/>
    <w:rsid w:val="003F6723"/>
    <w:rsid w:val="00400FCA"/>
    <w:rsid w:val="0040163F"/>
    <w:rsid w:val="00402CB0"/>
    <w:rsid w:val="004115B6"/>
    <w:rsid w:val="00420E57"/>
    <w:rsid w:val="00426BB3"/>
    <w:rsid w:val="00433EA8"/>
    <w:rsid w:val="004356E9"/>
    <w:rsid w:val="0043791C"/>
    <w:rsid w:val="00437C55"/>
    <w:rsid w:val="00451649"/>
    <w:rsid w:val="00464015"/>
    <w:rsid w:val="0046518C"/>
    <w:rsid w:val="004675B8"/>
    <w:rsid w:val="004732F2"/>
    <w:rsid w:val="00473CDE"/>
    <w:rsid w:val="0047770E"/>
    <w:rsid w:val="00480D4C"/>
    <w:rsid w:val="0049415A"/>
    <w:rsid w:val="0049419C"/>
    <w:rsid w:val="004A20A6"/>
    <w:rsid w:val="004A3126"/>
    <w:rsid w:val="004A33FE"/>
    <w:rsid w:val="004A353F"/>
    <w:rsid w:val="004A4A5D"/>
    <w:rsid w:val="004A5894"/>
    <w:rsid w:val="004B21CF"/>
    <w:rsid w:val="004B2634"/>
    <w:rsid w:val="004B4112"/>
    <w:rsid w:val="004B509D"/>
    <w:rsid w:val="004C40E8"/>
    <w:rsid w:val="004C6390"/>
    <w:rsid w:val="004C689B"/>
    <w:rsid w:val="004C7FB4"/>
    <w:rsid w:val="004D4548"/>
    <w:rsid w:val="004D501E"/>
    <w:rsid w:val="004E2592"/>
    <w:rsid w:val="004E4CDA"/>
    <w:rsid w:val="004F4D14"/>
    <w:rsid w:val="004F6567"/>
    <w:rsid w:val="00513F94"/>
    <w:rsid w:val="005256AC"/>
    <w:rsid w:val="0052613E"/>
    <w:rsid w:val="00526830"/>
    <w:rsid w:val="005427B3"/>
    <w:rsid w:val="005516FB"/>
    <w:rsid w:val="00556DF3"/>
    <w:rsid w:val="00564A39"/>
    <w:rsid w:val="00570D00"/>
    <w:rsid w:val="00571FD9"/>
    <w:rsid w:val="00572C0B"/>
    <w:rsid w:val="005816F1"/>
    <w:rsid w:val="0058763B"/>
    <w:rsid w:val="005925B7"/>
    <w:rsid w:val="005B0B6D"/>
    <w:rsid w:val="005C0996"/>
    <w:rsid w:val="005C0E8B"/>
    <w:rsid w:val="005C3097"/>
    <w:rsid w:val="005E2859"/>
    <w:rsid w:val="005E6277"/>
    <w:rsid w:val="005E67CC"/>
    <w:rsid w:val="005F112B"/>
    <w:rsid w:val="005F1511"/>
    <w:rsid w:val="005F6926"/>
    <w:rsid w:val="00614ADA"/>
    <w:rsid w:val="0062011B"/>
    <w:rsid w:val="006238AC"/>
    <w:rsid w:val="00624F56"/>
    <w:rsid w:val="00626FE2"/>
    <w:rsid w:val="00627124"/>
    <w:rsid w:val="00627771"/>
    <w:rsid w:val="006353DF"/>
    <w:rsid w:val="00637E30"/>
    <w:rsid w:val="00652256"/>
    <w:rsid w:val="00654497"/>
    <w:rsid w:val="0066204E"/>
    <w:rsid w:val="00666F3F"/>
    <w:rsid w:val="00672B77"/>
    <w:rsid w:val="006742DB"/>
    <w:rsid w:val="0067786B"/>
    <w:rsid w:val="006872C1"/>
    <w:rsid w:val="006A6D7B"/>
    <w:rsid w:val="006A7B91"/>
    <w:rsid w:val="006B3F0E"/>
    <w:rsid w:val="006B50B6"/>
    <w:rsid w:val="006C13CA"/>
    <w:rsid w:val="006D0294"/>
    <w:rsid w:val="006D3568"/>
    <w:rsid w:val="006E024E"/>
    <w:rsid w:val="006E734E"/>
    <w:rsid w:val="006F4604"/>
    <w:rsid w:val="006F47AE"/>
    <w:rsid w:val="006F495F"/>
    <w:rsid w:val="006F5726"/>
    <w:rsid w:val="006F664F"/>
    <w:rsid w:val="006F696E"/>
    <w:rsid w:val="007157F9"/>
    <w:rsid w:val="00732CA4"/>
    <w:rsid w:val="00735D96"/>
    <w:rsid w:val="00737C4F"/>
    <w:rsid w:val="00741119"/>
    <w:rsid w:val="00745707"/>
    <w:rsid w:val="0075794B"/>
    <w:rsid w:val="00770266"/>
    <w:rsid w:val="007706D8"/>
    <w:rsid w:val="007818A1"/>
    <w:rsid w:val="007858F1"/>
    <w:rsid w:val="00790169"/>
    <w:rsid w:val="00791157"/>
    <w:rsid w:val="00792279"/>
    <w:rsid w:val="00796D79"/>
    <w:rsid w:val="007A1985"/>
    <w:rsid w:val="007A376B"/>
    <w:rsid w:val="007B4CBB"/>
    <w:rsid w:val="007B6A8C"/>
    <w:rsid w:val="007B72FA"/>
    <w:rsid w:val="007C1D94"/>
    <w:rsid w:val="007C27D5"/>
    <w:rsid w:val="007D201B"/>
    <w:rsid w:val="007D3815"/>
    <w:rsid w:val="007D72CD"/>
    <w:rsid w:val="007E4564"/>
    <w:rsid w:val="007E4EBA"/>
    <w:rsid w:val="007E6110"/>
    <w:rsid w:val="007F05DF"/>
    <w:rsid w:val="007F13A9"/>
    <w:rsid w:val="007F2CD5"/>
    <w:rsid w:val="007F558A"/>
    <w:rsid w:val="007F642B"/>
    <w:rsid w:val="0080285D"/>
    <w:rsid w:val="00803BF2"/>
    <w:rsid w:val="0081207D"/>
    <w:rsid w:val="0081403A"/>
    <w:rsid w:val="00820200"/>
    <w:rsid w:val="00824623"/>
    <w:rsid w:val="00826D76"/>
    <w:rsid w:val="008311C1"/>
    <w:rsid w:val="00836E54"/>
    <w:rsid w:val="008400F1"/>
    <w:rsid w:val="00843686"/>
    <w:rsid w:val="00851006"/>
    <w:rsid w:val="00851DBC"/>
    <w:rsid w:val="00864721"/>
    <w:rsid w:val="00867588"/>
    <w:rsid w:val="008718E1"/>
    <w:rsid w:val="008726B9"/>
    <w:rsid w:val="00873B85"/>
    <w:rsid w:val="00875E2F"/>
    <w:rsid w:val="00885310"/>
    <w:rsid w:val="008917C0"/>
    <w:rsid w:val="00894A58"/>
    <w:rsid w:val="008A1E50"/>
    <w:rsid w:val="008A6D4B"/>
    <w:rsid w:val="008B031C"/>
    <w:rsid w:val="008B385A"/>
    <w:rsid w:val="008B6A50"/>
    <w:rsid w:val="008C1D7A"/>
    <w:rsid w:val="008C576A"/>
    <w:rsid w:val="008C7789"/>
    <w:rsid w:val="008D1A8C"/>
    <w:rsid w:val="008D3746"/>
    <w:rsid w:val="008D6644"/>
    <w:rsid w:val="008E3CB4"/>
    <w:rsid w:val="008E40A4"/>
    <w:rsid w:val="008E4C95"/>
    <w:rsid w:val="008E5B09"/>
    <w:rsid w:val="008F1E64"/>
    <w:rsid w:val="008F7EEC"/>
    <w:rsid w:val="00901BA6"/>
    <w:rsid w:val="00913B6A"/>
    <w:rsid w:val="00914C17"/>
    <w:rsid w:val="00916E28"/>
    <w:rsid w:val="009204D2"/>
    <w:rsid w:val="009235A9"/>
    <w:rsid w:val="00930E9E"/>
    <w:rsid w:val="009334F2"/>
    <w:rsid w:val="0093495D"/>
    <w:rsid w:val="0093541A"/>
    <w:rsid w:val="00940905"/>
    <w:rsid w:val="009471B3"/>
    <w:rsid w:val="00947D67"/>
    <w:rsid w:val="00952BB4"/>
    <w:rsid w:val="0095438B"/>
    <w:rsid w:val="00957278"/>
    <w:rsid w:val="00960C7B"/>
    <w:rsid w:val="0096667F"/>
    <w:rsid w:val="00972E47"/>
    <w:rsid w:val="00973AB4"/>
    <w:rsid w:val="00977DEB"/>
    <w:rsid w:val="00984DA7"/>
    <w:rsid w:val="009A21C3"/>
    <w:rsid w:val="009A58DD"/>
    <w:rsid w:val="009E3039"/>
    <w:rsid w:val="009F764C"/>
    <w:rsid w:val="009F7CD8"/>
    <w:rsid w:val="00A055D3"/>
    <w:rsid w:val="00A124AC"/>
    <w:rsid w:val="00A16513"/>
    <w:rsid w:val="00A2419A"/>
    <w:rsid w:val="00A25EB2"/>
    <w:rsid w:val="00A31034"/>
    <w:rsid w:val="00A320D3"/>
    <w:rsid w:val="00A37D78"/>
    <w:rsid w:val="00A40CEC"/>
    <w:rsid w:val="00A46A6F"/>
    <w:rsid w:val="00A472FF"/>
    <w:rsid w:val="00A51034"/>
    <w:rsid w:val="00A5547F"/>
    <w:rsid w:val="00A56A51"/>
    <w:rsid w:val="00A82A25"/>
    <w:rsid w:val="00A833C2"/>
    <w:rsid w:val="00A83A38"/>
    <w:rsid w:val="00A87A28"/>
    <w:rsid w:val="00A919DD"/>
    <w:rsid w:val="00A920A0"/>
    <w:rsid w:val="00A92B04"/>
    <w:rsid w:val="00AA39EA"/>
    <w:rsid w:val="00AA5635"/>
    <w:rsid w:val="00AB2DDF"/>
    <w:rsid w:val="00AB2F9F"/>
    <w:rsid w:val="00AC30E1"/>
    <w:rsid w:val="00AC4395"/>
    <w:rsid w:val="00AC79A5"/>
    <w:rsid w:val="00AD0B9C"/>
    <w:rsid w:val="00AD0CB4"/>
    <w:rsid w:val="00AD3336"/>
    <w:rsid w:val="00AD6E87"/>
    <w:rsid w:val="00AE276A"/>
    <w:rsid w:val="00AE27A9"/>
    <w:rsid w:val="00AE51DB"/>
    <w:rsid w:val="00AE6C81"/>
    <w:rsid w:val="00AE7E1F"/>
    <w:rsid w:val="00AF08C3"/>
    <w:rsid w:val="00AF22B9"/>
    <w:rsid w:val="00AF3212"/>
    <w:rsid w:val="00B052B7"/>
    <w:rsid w:val="00B101CC"/>
    <w:rsid w:val="00B12463"/>
    <w:rsid w:val="00B148EB"/>
    <w:rsid w:val="00B14AFE"/>
    <w:rsid w:val="00B17959"/>
    <w:rsid w:val="00B30523"/>
    <w:rsid w:val="00B35C48"/>
    <w:rsid w:val="00B474E5"/>
    <w:rsid w:val="00B60D13"/>
    <w:rsid w:val="00B640DC"/>
    <w:rsid w:val="00B64256"/>
    <w:rsid w:val="00B71336"/>
    <w:rsid w:val="00B7538B"/>
    <w:rsid w:val="00B75DC2"/>
    <w:rsid w:val="00B771B4"/>
    <w:rsid w:val="00B77763"/>
    <w:rsid w:val="00B80AAD"/>
    <w:rsid w:val="00B81416"/>
    <w:rsid w:val="00B917EB"/>
    <w:rsid w:val="00BA6131"/>
    <w:rsid w:val="00BA783F"/>
    <w:rsid w:val="00BB0AF1"/>
    <w:rsid w:val="00BB25CF"/>
    <w:rsid w:val="00BB400C"/>
    <w:rsid w:val="00BB4A6C"/>
    <w:rsid w:val="00BC2F37"/>
    <w:rsid w:val="00BC2FE8"/>
    <w:rsid w:val="00BC7DE4"/>
    <w:rsid w:val="00BD3341"/>
    <w:rsid w:val="00BD6038"/>
    <w:rsid w:val="00C0436B"/>
    <w:rsid w:val="00C10057"/>
    <w:rsid w:val="00C1323C"/>
    <w:rsid w:val="00C13EDE"/>
    <w:rsid w:val="00C1434F"/>
    <w:rsid w:val="00C177EE"/>
    <w:rsid w:val="00C277DC"/>
    <w:rsid w:val="00C339DB"/>
    <w:rsid w:val="00C41981"/>
    <w:rsid w:val="00C44A37"/>
    <w:rsid w:val="00C53F65"/>
    <w:rsid w:val="00C56B9B"/>
    <w:rsid w:val="00C64110"/>
    <w:rsid w:val="00C67C14"/>
    <w:rsid w:val="00C67FAF"/>
    <w:rsid w:val="00C704E7"/>
    <w:rsid w:val="00C70F42"/>
    <w:rsid w:val="00C7298D"/>
    <w:rsid w:val="00C80966"/>
    <w:rsid w:val="00C871D9"/>
    <w:rsid w:val="00C87616"/>
    <w:rsid w:val="00C93837"/>
    <w:rsid w:val="00C93EEC"/>
    <w:rsid w:val="00CA0437"/>
    <w:rsid w:val="00CA0D4F"/>
    <w:rsid w:val="00CA273A"/>
    <w:rsid w:val="00CB0220"/>
    <w:rsid w:val="00CB2746"/>
    <w:rsid w:val="00CB42AB"/>
    <w:rsid w:val="00CB677F"/>
    <w:rsid w:val="00CB791A"/>
    <w:rsid w:val="00CC798D"/>
    <w:rsid w:val="00CD0507"/>
    <w:rsid w:val="00CD3142"/>
    <w:rsid w:val="00CE4D50"/>
    <w:rsid w:val="00D00F32"/>
    <w:rsid w:val="00D03754"/>
    <w:rsid w:val="00D10893"/>
    <w:rsid w:val="00D1479B"/>
    <w:rsid w:val="00D16ECD"/>
    <w:rsid w:val="00D20E97"/>
    <w:rsid w:val="00D30BE9"/>
    <w:rsid w:val="00D34907"/>
    <w:rsid w:val="00D3737D"/>
    <w:rsid w:val="00D42E48"/>
    <w:rsid w:val="00D45091"/>
    <w:rsid w:val="00D5040F"/>
    <w:rsid w:val="00D510B5"/>
    <w:rsid w:val="00D5171F"/>
    <w:rsid w:val="00D5212A"/>
    <w:rsid w:val="00D54BC8"/>
    <w:rsid w:val="00D55705"/>
    <w:rsid w:val="00D63FBB"/>
    <w:rsid w:val="00D660F3"/>
    <w:rsid w:val="00D77904"/>
    <w:rsid w:val="00D82A7B"/>
    <w:rsid w:val="00D90F2E"/>
    <w:rsid w:val="00D954FF"/>
    <w:rsid w:val="00D977F1"/>
    <w:rsid w:val="00DA21B7"/>
    <w:rsid w:val="00DA509F"/>
    <w:rsid w:val="00DB04C8"/>
    <w:rsid w:val="00DB275A"/>
    <w:rsid w:val="00DB59A7"/>
    <w:rsid w:val="00DB5D45"/>
    <w:rsid w:val="00DB7BB0"/>
    <w:rsid w:val="00DC54B3"/>
    <w:rsid w:val="00DC7E94"/>
    <w:rsid w:val="00DD2F20"/>
    <w:rsid w:val="00DD55E1"/>
    <w:rsid w:val="00DE0361"/>
    <w:rsid w:val="00DE0D46"/>
    <w:rsid w:val="00DE1BF3"/>
    <w:rsid w:val="00DE4969"/>
    <w:rsid w:val="00DE6031"/>
    <w:rsid w:val="00DE76E4"/>
    <w:rsid w:val="00E00A55"/>
    <w:rsid w:val="00E06430"/>
    <w:rsid w:val="00E07EE4"/>
    <w:rsid w:val="00E10F40"/>
    <w:rsid w:val="00E11F40"/>
    <w:rsid w:val="00E14030"/>
    <w:rsid w:val="00E24667"/>
    <w:rsid w:val="00E45E97"/>
    <w:rsid w:val="00E50D15"/>
    <w:rsid w:val="00E65239"/>
    <w:rsid w:val="00E6798B"/>
    <w:rsid w:val="00E71E67"/>
    <w:rsid w:val="00E73812"/>
    <w:rsid w:val="00E7773F"/>
    <w:rsid w:val="00E84FBA"/>
    <w:rsid w:val="00E96E09"/>
    <w:rsid w:val="00EA2368"/>
    <w:rsid w:val="00EA2B1F"/>
    <w:rsid w:val="00EA5A24"/>
    <w:rsid w:val="00EC1A91"/>
    <w:rsid w:val="00ED03E0"/>
    <w:rsid w:val="00EE0937"/>
    <w:rsid w:val="00EE20B1"/>
    <w:rsid w:val="00EE559E"/>
    <w:rsid w:val="00EF13C2"/>
    <w:rsid w:val="00EF21D9"/>
    <w:rsid w:val="00EF4D6A"/>
    <w:rsid w:val="00EF7523"/>
    <w:rsid w:val="00F014E1"/>
    <w:rsid w:val="00F060E7"/>
    <w:rsid w:val="00F073CF"/>
    <w:rsid w:val="00F14EB9"/>
    <w:rsid w:val="00F15C5A"/>
    <w:rsid w:val="00F17AC3"/>
    <w:rsid w:val="00F216A4"/>
    <w:rsid w:val="00F27A19"/>
    <w:rsid w:val="00F40167"/>
    <w:rsid w:val="00F44732"/>
    <w:rsid w:val="00F534AE"/>
    <w:rsid w:val="00F61E20"/>
    <w:rsid w:val="00F6736E"/>
    <w:rsid w:val="00F7115B"/>
    <w:rsid w:val="00F92707"/>
    <w:rsid w:val="00F9749E"/>
    <w:rsid w:val="00F97F66"/>
    <w:rsid w:val="00FB3955"/>
    <w:rsid w:val="00FE7110"/>
    <w:rsid w:val="00FF0185"/>
    <w:rsid w:val="00FF5965"/>
    <w:rsid w:val="00F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9792899B-A524-44C9-ADC7-435935348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" w:unhideWhenUsed="1"/>
    <w:lsdException w:name="HTML Address" w:semiHidden="1" w:uiPriority="9" w:unhideWhenUsed="1"/>
    <w:lsdException w:name="HTML Cite" w:semiHidden="1" w:uiPriority="9" w:unhideWhenUsed="1"/>
    <w:lsdException w:name="HTML Code" w:semiHidden="1" w:uiPriority="9" w:unhideWhenUsed="1"/>
    <w:lsdException w:name="HTML Definition" w:semiHidden="1" w:uiPriority="9" w:unhideWhenUsed="1"/>
    <w:lsdException w:name="HTML Keyboard" w:semiHidden="1" w:uiPriority="9" w:unhideWhenUsed="1"/>
    <w:lsdException w:name="HTML Preformatted" w:semiHidden="1" w:uiPriority="99" w:unhideWhenUsed="1"/>
    <w:lsdException w:name="HTML Sample" w:semiHidden="1" w:uiPriority="9" w:unhideWhenUsed="1"/>
    <w:lsdException w:name="HTML Typewriter" w:semiHidden="1" w:uiPriority="99" w:unhideWhenUsed="1"/>
    <w:lsdException w:name="HTML Variable" w:semiHidden="1" w:uiPriority="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57278"/>
    <w:pPr>
      <w:widowControl w:val="0"/>
      <w:spacing w:line="300" w:lineRule="auto"/>
    </w:pPr>
    <w:rPr>
      <w:rFonts w:ascii="宋体" w:hAnsi="宋体"/>
      <w:kern w:val="2"/>
      <w:sz w:val="24"/>
      <w:szCs w:val="22"/>
    </w:rPr>
  </w:style>
  <w:style w:type="paragraph" w:styleId="1">
    <w:name w:val="heading 1"/>
    <w:basedOn w:val="a0"/>
    <w:next w:val="a0"/>
    <w:link w:val="1Char"/>
    <w:qFormat/>
    <w:rsid w:val="004C689B"/>
    <w:pPr>
      <w:keepNext/>
      <w:keepLines/>
      <w:numPr>
        <w:numId w:val="4"/>
      </w:numPr>
      <w:spacing w:before="400" w:after="200"/>
      <w:outlineLvl w:val="0"/>
    </w:pPr>
    <w:rPr>
      <w:b/>
      <w:bCs/>
      <w:kern w:val="0"/>
      <w:sz w:val="32"/>
      <w:szCs w:val="28"/>
    </w:rPr>
  </w:style>
  <w:style w:type="paragraph" w:styleId="20">
    <w:name w:val="heading 2"/>
    <w:basedOn w:val="a0"/>
    <w:next w:val="a0"/>
    <w:link w:val="2Char"/>
    <w:qFormat/>
    <w:rsid w:val="007D72CD"/>
    <w:pPr>
      <w:keepNext/>
      <w:keepLines/>
      <w:numPr>
        <w:ilvl w:val="1"/>
        <w:numId w:val="4"/>
      </w:numPr>
      <w:spacing w:beforeLines="50" w:before="156" w:afterLines="50" w:after="156"/>
      <w:outlineLvl w:val="1"/>
    </w:pPr>
    <w:rPr>
      <w:b/>
      <w:bCs/>
      <w:szCs w:val="32"/>
    </w:rPr>
  </w:style>
  <w:style w:type="paragraph" w:styleId="3">
    <w:name w:val="heading 3"/>
    <w:basedOn w:val="a0"/>
    <w:next w:val="a0"/>
    <w:link w:val="3Char"/>
    <w:qFormat/>
    <w:rsid w:val="00072DC0"/>
    <w:pPr>
      <w:keepNext/>
      <w:keepLines/>
      <w:numPr>
        <w:ilvl w:val="2"/>
        <w:numId w:val="4"/>
      </w:numPr>
      <w:spacing w:beforeLines="50" w:before="156" w:afterLines="50" w:after="156"/>
      <w:outlineLvl w:val="2"/>
    </w:pPr>
    <w:rPr>
      <w:b/>
      <w:bCs/>
      <w:szCs w:val="32"/>
    </w:rPr>
  </w:style>
  <w:style w:type="paragraph" w:styleId="4">
    <w:name w:val="heading 4"/>
    <w:basedOn w:val="a0"/>
    <w:next w:val="a0"/>
    <w:link w:val="4Char"/>
    <w:qFormat/>
    <w:rsid w:val="008B385A"/>
    <w:pPr>
      <w:keepNext/>
      <w:keepLines/>
      <w:numPr>
        <w:ilvl w:val="3"/>
        <w:numId w:val="4"/>
      </w:numPr>
      <w:outlineLvl w:val="3"/>
    </w:pPr>
    <w:rPr>
      <w:rFonts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unhideWhenUsed/>
    <w:rsid w:val="003C7566"/>
    <w:rPr>
      <w:color w:val="0000FF"/>
      <w:u w:val="single"/>
    </w:rPr>
  </w:style>
  <w:style w:type="character" w:styleId="a5">
    <w:name w:val="Strong"/>
    <w:uiPriority w:val="22"/>
    <w:qFormat/>
    <w:rsid w:val="003C7566"/>
    <w:rPr>
      <w:b/>
      <w:bCs/>
    </w:rPr>
  </w:style>
  <w:style w:type="character" w:customStyle="1" w:styleId="1Char">
    <w:name w:val="标题 1 Char"/>
    <w:link w:val="1"/>
    <w:rsid w:val="004C689B"/>
    <w:rPr>
      <w:rFonts w:ascii="宋体" w:hAnsi="宋体"/>
      <w:b/>
      <w:bCs/>
      <w:sz w:val="32"/>
      <w:szCs w:val="28"/>
    </w:rPr>
  </w:style>
  <w:style w:type="character" w:customStyle="1" w:styleId="value">
    <w:name w:val="value"/>
    <w:rsid w:val="003C7566"/>
  </w:style>
  <w:style w:type="paragraph" w:styleId="a6">
    <w:name w:val="header"/>
    <w:basedOn w:val="a0"/>
    <w:rsid w:val="003C7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0"/>
    <w:uiPriority w:val="99"/>
    <w:unhideWhenUsed/>
    <w:rsid w:val="003C7566"/>
    <w:pPr>
      <w:widowControl/>
      <w:spacing w:before="100" w:beforeAutospacing="1" w:after="100" w:afterAutospacing="1"/>
    </w:pPr>
    <w:rPr>
      <w:rFonts w:cs="宋体"/>
      <w:kern w:val="0"/>
      <w:szCs w:val="24"/>
    </w:rPr>
  </w:style>
  <w:style w:type="paragraph" w:styleId="11">
    <w:name w:val="toc 1"/>
    <w:basedOn w:val="a0"/>
    <w:next w:val="a0"/>
    <w:uiPriority w:val="39"/>
    <w:unhideWhenUsed/>
    <w:qFormat/>
    <w:rsid w:val="003C7566"/>
  </w:style>
  <w:style w:type="paragraph" w:styleId="a8">
    <w:name w:val="footer"/>
    <w:basedOn w:val="a0"/>
    <w:link w:val="Char"/>
    <w:uiPriority w:val="99"/>
    <w:rsid w:val="003C75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2Char">
    <w:name w:val="标题 2 Char"/>
    <w:link w:val="20"/>
    <w:rsid w:val="007D72CD"/>
    <w:rPr>
      <w:rFonts w:ascii="宋体" w:hAnsi="宋体"/>
      <w:b/>
      <w:bCs/>
      <w:kern w:val="2"/>
      <w:sz w:val="24"/>
      <w:szCs w:val="32"/>
    </w:rPr>
  </w:style>
  <w:style w:type="paragraph" w:styleId="a9">
    <w:name w:val="List Paragraph"/>
    <w:basedOn w:val="a0"/>
    <w:uiPriority w:val="34"/>
    <w:qFormat/>
    <w:rsid w:val="003C7566"/>
    <w:pPr>
      <w:ind w:firstLine="420"/>
    </w:pPr>
  </w:style>
  <w:style w:type="paragraph" w:styleId="TOC">
    <w:name w:val="TOC Heading"/>
    <w:basedOn w:val="1"/>
    <w:next w:val="a0"/>
    <w:uiPriority w:val="39"/>
    <w:unhideWhenUsed/>
    <w:qFormat/>
    <w:rsid w:val="0066204E"/>
    <w:pPr>
      <w:widowControl/>
      <w:numPr>
        <w:numId w:val="0"/>
      </w:numPr>
      <w:spacing w:before="480" w:line="276" w:lineRule="auto"/>
      <w:outlineLvl w:val="9"/>
    </w:pPr>
    <w:rPr>
      <w:rFonts w:ascii="Cambria" w:hAnsi="Cambria"/>
      <w:color w:val="365F91"/>
    </w:rPr>
  </w:style>
  <w:style w:type="paragraph" w:styleId="21">
    <w:name w:val="toc 2"/>
    <w:basedOn w:val="a0"/>
    <w:next w:val="a0"/>
    <w:autoRedefine/>
    <w:uiPriority w:val="39"/>
    <w:qFormat/>
    <w:rsid w:val="003C7566"/>
    <w:pPr>
      <w:ind w:leftChars="200" w:left="420"/>
    </w:pPr>
  </w:style>
  <w:style w:type="paragraph" w:customStyle="1" w:styleId="aa">
    <w:name w:val="程序"/>
    <w:basedOn w:val="a0"/>
    <w:rsid w:val="00AB2DDF"/>
    <w:pPr>
      <w:widowControl/>
      <w:shd w:val="clear" w:color="auto" w:fill="D9D9D9" w:themeFill="background1" w:themeFillShade="D9"/>
      <w:spacing w:line="312" w:lineRule="atLeast"/>
    </w:pPr>
    <w:rPr>
      <w:rFonts w:cs="宋体"/>
      <w:kern w:val="0"/>
      <w:szCs w:val="21"/>
    </w:rPr>
  </w:style>
  <w:style w:type="paragraph" w:customStyle="1" w:styleId="10">
    <w:name w:val="样式1"/>
    <w:basedOn w:val="a0"/>
    <w:qFormat/>
    <w:rsid w:val="003C7566"/>
    <w:pPr>
      <w:numPr>
        <w:numId w:val="1"/>
      </w:numPr>
    </w:pPr>
  </w:style>
  <w:style w:type="paragraph" w:customStyle="1" w:styleId="a">
    <w:name w:val="小节格式"/>
    <w:basedOn w:val="a0"/>
    <w:qFormat/>
    <w:rsid w:val="003C7566"/>
    <w:pPr>
      <w:numPr>
        <w:numId w:val="2"/>
      </w:num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948A54"/>
    </w:pPr>
  </w:style>
  <w:style w:type="paragraph" w:customStyle="1" w:styleId="ab">
    <w:name w:val="答题"/>
    <w:basedOn w:val="a0"/>
    <w:qFormat/>
    <w:rsid w:val="00AF22B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</w:pPr>
  </w:style>
  <w:style w:type="paragraph" w:customStyle="1" w:styleId="ac">
    <w:name w:val="图表标题"/>
    <w:basedOn w:val="a0"/>
    <w:qFormat/>
    <w:rsid w:val="003C7566"/>
    <w:pPr>
      <w:jc w:val="center"/>
    </w:pPr>
    <w:rPr>
      <w:rFonts w:ascii="微软雅黑" w:hAnsi="微软雅黑"/>
      <w:b/>
      <w:color w:val="FFFFFF"/>
      <w:szCs w:val="28"/>
    </w:rPr>
  </w:style>
  <w:style w:type="paragraph" w:customStyle="1" w:styleId="ad">
    <w:name w:val="题目标题"/>
    <w:basedOn w:val="a0"/>
    <w:qFormat/>
    <w:rsid w:val="003C7566"/>
    <w:pPr>
      <w:shd w:val="clear" w:color="auto" w:fill="FABF8F"/>
    </w:pPr>
    <w:rPr>
      <w:b/>
    </w:rPr>
  </w:style>
  <w:style w:type="paragraph" w:styleId="ae">
    <w:name w:val="Title"/>
    <w:basedOn w:val="a0"/>
    <w:next w:val="a0"/>
    <w:link w:val="Char0"/>
    <w:qFormat/>
    <w:rsid w:val="00BD3341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0">
    <w:name w:val="标题 Char"/>
    <w:link w:val="ae"/>
    <w:rsid w:val="00BD3341"/>
    <w:rPr>
      <w:b/>
      <w:bCs/>
      <w:kern w:val="2"/>
      <w:sz w:val="32"/>
      <w:szCs w:val="32"/>
    </w:rPr>
  </w:style>
  <w:style w:type="table" w:styleId="af">
    <w:name w:val="Table Grid"/>
    <w:basedOn w:val="a2"/>
    <w:uiPriority w:val="99"/>
    <w:unhideWhenUsed/>
    <w:rsid w:val="003C7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link w:val="3"/>
    <w:rsid w:val="00072DC0"/>
    <w:rPr>
      <w:rFonts w:ascii="宋体" w:hAnsi="宋体"/>
      <w:b/>
      <w:bCs/>
      <w:kern w:val="2"/>
      <w:sz w:val="24"/>
      <w:szCs w:val="32"/>
    </w:rPr>
  </w:style>
  <w:style w:type="character" w:customStyle="1" w:styleId="Char">
    <w:name w:val="页脚 Char"/>
    <w:link w:val="a8"/>
    <w:uiPriority w:val="99"/>
    <w:rsid w:val="0052613E"/>
    <w:rPr>
      <w:rFonts w:ascii="Calibri" w:eastAsia="微软雅黑" w:hAnsi="Calibri"/>
      <w:kern w:val="2"/>
      <w:sz w:val="18"/>
      <w:szCs w:val="18"/>
    </w:rPr>
  </w:style>
  <w:style w:type="paragraph" w:styleId="af0">
    <w:name w:val="Balloon Text"/>
    <w:basedOn w:val="a0"/>
    <w:link w:val="Char1"/>
    <w:rsid w:val="006A6D7B"/>
    <w:rPr>
      <w:sz w:val="18"/>
      <w:szCs w:val="18"/>
    </w:rPr>
  </w:style>
  <w:style w:type="character" w:customStyle="1" w:styleId="Char1">
    <w:name w:val="批注框文本 Char"/>
    <w:basedOn w:val="a1"/>
    <w:link w:val="af0"/>
    <w:rsid w:val="006A6D7B"/>
    <w:rPr>
      <w:rFonts w:ascii="Calibri" w:eastAsia="微软雅黑" w:hAnsi="Calibri"/>
      <w:kern w:val="2"/>
      <w:sz w:val="18"/>
      <w:szCs w:val="18"/>
    </w:rPr>
  </w:style>
  <w:style w:type="character" w:customStyle="1" w:styleId="4Char">
    <w:name w:val="标题 4 Char"/>
    <w:basedOn w:val="a1"/>
    <w:link w:val="4"/>
    <w:rsid w:val="008B385A"/>
    <w:rPr>
      <w:rFonts w:ascii="宋体" w:hAnsi="宋体" w:cstheme="majorBidi"/>
      <w:bCs/>
      <w:kern w:val="2"/>
      <w:sz w:val="24"/>
      <w:szCs w:val="28"/>
    </w:rPr>
  </w:style>
  <w:style w:type="paragraph" w:styleId="30">
    <w:name w:val="toc 3"/>
    <w:basedOn w:val="a0"/>
    <w:next w:val="a0"/>
    <w:autoRedefine/>
    <w:uiPriority w:val="39"/>
    <w:unhideWhenUsed/>
    <w:qFormat/>
    <w:rsid w:val="00DB59A7"/>
    <w:pPr>
      <w:widowControl/>
      <w:spacing w:after="100" w:line="276" w:lineRule="auto"/>
      <w:ind w:leftChars="400" w:left="400"/>
    </w:pPr>
    <w:rPr>
      <w:rFonts w:asciiTheme="minorHAnsi" w:eastAsiaTheme="minorEastAsia" w:hAnsiTheme="minorHAnsi" w:cstheme="minorBidi"/>
      <w:kern w:val="0"/>
      <w:sz w:val="22"/>
    </w:rPr>
  </w:style>
  <w:style w:type="character" w:customStyle="1" w:styleId="pre">
    <w:name w:val="pre"/>
    <w:basedOn w:val="a1"/>
    <w:rsid w:val="00DB5D45"/>
  </w:style>
  <w:style w:type="character" w:styleId="af1">
    <w:name w:val="Emphasis"/>
    <w:basedOn w:val="a1"/>
    <w:uiPriority w:val="20"/>
    <w:qFormat/>
    <w:rsid w:val="002A3417"/>
    <w:rPr>
      <w:i/>
      <w:iCs/>
    </w:rPr>
  </w:style>
  <w:style w:type="paragraph" w:customStyle="1" w:styleId="first">
    <w:name w:val="first"/>
    <w:basedOn w:val="a0"/>
    <w:rsid w:val="00EC1A91"/>
    <w:pPr>
      <w:widowControl/>
      <w:spacing w:before="100" w:beforeAutospacing="1" w:after="100" w:afterAutospacing="1" w:line="240" w:lineRule="auto"/>
    </w:pPr>
    <w:rPr>
      <w:rFonts w:cs="宋体"/>
      <w:kern w:val="0"/>
      <w:szCs w:val="24"/>
    </w:rPr>
  </w:style>
  <w:style w:type="paragraph" w:customStyle="1" w:styleId="last">
    <w:name w:val="last"/>
    <w:basedOn w:val="a0"/>
    <w:rsid w:val="00EC1A91"/>
    <w:pPr>
      <w:widowControl/>
      <w:spacing w:before="100" w:beforeAutospacing="1" w:after="100" w:afterAutospacing="1" w:line="240" w:lineRule="auto"/>
    </w:pPr>
    <w:rPr>
      <w:rFonts w:cs="宋体"/>
      <w:kern w:val="0"/>
      <w:szCs w:val="24"/>
    </w:rPr>
  </w:style>
  <w:style w:type="character" w:styleId="HTML">
    <w:name w:val="HTML Typewriter"/>
    <w:basedOn w:val="a1"/>
    <w:uiPriority w:val="99"/>
    <w:unhideWhenUsed/>
    <w:rsid w:val="006A7B9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0"/>
    <w:link w:val="HTMLChar"/>
    <w:uiPriority w:val="99"/>
    <w:unhideWhenUsed/>
    <w:rsid w:val="008E4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cs="宋体"/>
      <w:kern w:val="0"/>
      <w:szCs w:val="24"/>
    </w:rPr>
  </w:style>
  <w:style w:type="character" w:customStyle="1" w:styleId="HTMLChar">
    <w:name w:val="HTML 预设格式 Char"/>
    <w:basedOn w:val="a1"/>
    <w:link w:val="HTML0"/>
    <w:uiPriority w:val="99"/>
    <w:rsid w:val="008E40A4"/>
    <w:rPr>
      <w:rFonts w:ascii="宋体" w:hAnsi="宋体" w:cs="宋体"/>
      <w:sz w:val="24"/>
      <w:szCs w:val="24"/>
    </w:rPr>
  </w:style>
  <w:style w:type="character" w:customStyle="1" w:styleId="nx">
    <w:name w:val="nx"/>
    <w:basedOn w:val="a1"/>
    <w:rsid w:val="008E40A4"/>
  </w:style>
  <w:style w:type="character" w:customStyle="1" w:styleId="p">
    <w:name w:val="p"/>
    <w:basedOn w:val="a1"/>
    <w:rsid w:val="008E40A4"/>
  </w:style>
  <w:style w:type="character" w:customStyle="1" w:styleId="o">
    <w:name w:val="o"/>
    <w:basedOn w:val="a1"/>
    <w:rsid w:val="008E40A4"/>
  </w:style>
  <w:style w:type="character" w:customStyle="1" w:styleId="mi">
    <w:name w:val="mi"/>
    <w:basedOn w:val="a1"/>
    <w:rsid w:val="008E40A4"/>
  </w:style>
  <w:style w:type="character" w:customStyle="1" w:styleId="s2">
    <w:name w:val="s2"/>
    <w:basedOn w:val="a1"/>
    <w:rsid w:val="008E40A4"/>
  </w:style>
  <w:style w:type="character" w:customStyle="1" w:styleId="kd">
    <w:name w:val="kd"/>
    <w:basedOn w:val="a1"/>
    <w:rsid w:val="00B917EB"/>
  </w:style>
  <w:style w:type="character" w:customStyle="1" w:styleId="k">
    <w:name w:val="k"/>
    <w:basedOn w:val="a1"/>
    <w:rsid w:val="00B917EB"/>
  </w:style>
  <w:style w:type="character" w:customStyle="1" w:styleId="c1">
    <w:name w:val="c1"/>
    <w:basedOn w:val="a1"/>
    <w:rsid w:val="00770266"/>
  </w:style>
  <w:style w:type="numbering" w:customStyle="1" w:styleId="2">
    <w:name w:val="样式2"/>
    <w:uiPriority w:val="99"/>
    <w:rsid w:val="007D3815"/>
    <w:pPr>
      <w:numPr>
        <w:numId w:val="3"/>
      </w:numPr>
    </w:pPr>
  </w:style>
  <w:style w:type="paragraph" w:customStyle="1" w:styleId="Default">
    <w:name w:val="Default"/>
    <w:rsid w:val="00AC79A5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5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1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2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1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12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2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0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gif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python\&#24635;&#32467;\&#32769;&#30007;&#23401;&#25945;&#32946;-&#35838;&#19978;&#35838;&#21518;&#24635;&#32467;--Normal%20-%20&#21103;&#26412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05D1B-0E48-4946-926A-D1459E3F4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老男孩教育-课上课后总结--Normal - 副本.dotm</Template>
  <TotalTime>109</TotalTime>
  <Pages>1</Pages>
  <Words>1147</Words>
  <Characters>6542</Characters>
  <Application>Microsoft Office Word</Application>
  <DocSecurity>0</DocSecurity>
  <Lines>54</Lines>
  <Paragraphs>15</Paragraphs>
  <ScaleCrop>false</ScaleCrop>
  <Company>Microsoft</Company>
  <LinksUpToDate>false</LinksUpToDate>
  <CharactersWithSpaces>7674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老男孩教育-总结</dc:title>
  <dc:creator>Windows 用户</dc:creator>
  <cp:lastModifiedBy>Windows 用户</cp:lastModifiedBy>
  <cp:revision>15</cp:revision>
  <dcterms:created xsi:type="dcterms:W3CDTF">2017-04-17T13:12:00Z</dcterms:created>
  <dcterms:modified xsi:type="dcterms:W3CDTF">2017-04-18T15:22:00Z</dcterms:modified>
</cp:coreProperties>
</file>